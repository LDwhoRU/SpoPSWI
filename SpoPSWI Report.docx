
<file path=[Content_Types].xml><?xml version="1.0" encoding="utf-8"?>
<Types xmlns="http://schemas.openxmlformats.org/package/2006/content-types">
  <Default Extension="png" ContentType="image/png"/>
  <Default Extension="svg" ContentType="image/svg+xml"/>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sdt>
      <w:sdtPr>
        <w:id w:val="154042960"/>
        <w:docPartObj>
          <w:docPartGallery w:val="Cover Pages"/>
          <w:docPartUnique/>
        </w:docPartObj>
      </w:sdtPr>
      <w:sdtEndPr>
        <w:rPr>
          <w:rFonts w:asciiTheme="majorHAnsi" w:eastAsiaTheme="majorEastAsia" w:hAnsiTheme="majorHAnsi" w:cstheme="majorBidi"/>
          <w:color w:val="000000" w:themeColor="text2"/>
          <w:spacing w:val="5"/>
          <w:kern w:val="28"/>
          <w:sz w:val="96"/>
          <w:szCs w:val="56"/>
          <w14:ligatures w14:val="standardContextual"/>
          <w14:cntxtAlts/>
        </w:rPr>
      </w:sdtEndPr>
      <w:sdtContent>
        <w:p w:rsidR="00172D10" w:rsidRDefault="005E1D8F">
          <w:r>
            <w:rPr>
              <w:noProof/>
              <w:lang w:val="en-AU" w:eastAsia="zh-CN"/>
            </w:rPr>
            <w:drawing>
              <wp:anchor distT="0" distB="0" distL="114300" distR="114300" simplePos="0" relativeHeight="251669504" behindDoc="0" locked="0" layoutInCell="1" allowOverlap="1">
                <wp:simplePos x="0" y="0"/>
                <wp:positionH relativeFrom="margin">
                  <wp:posOffset>-331518</wp:posOffset>
                </wp:positionH>
                <wp:positionV relativeFrom="paragraph">
                  <wp:posOffset>-482864</wp:posOffset>
                </wp:positionV>
                <wp:extent cx="785004" cy="78500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Hz4Pz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5004" cy="785004"/>
                        </a:xfrm>
                        <a:prstGeom prst="rect">
                          <a:avLst/>
                        </a:prstGeom>
                      </pic:spPr>
                    </pic:pic>
                  </a:graphicData>
                </a:graphic>
                <wp14:sizeRelH relativeFrom="page">
                  <wp14:pctWidth>0</wp14:pctWidth>
                </wp14:sizeRelH>
                <wp14:sizeRelV relativeFrom="page">
                  <wp14:pctHeight>0</wp14:pctHeight>
                </wp14:sizeRelV>
              </wp:anchor>
            </w:drawing>
          </w:r>
          <w:r w:rsidR="001C62C8">
            <w:rPr>
              <w:noProof/>
              <w:lang w:val="en-AU" w:eastAsia="zh-CN"/>
            </w:rPr>
            <mc:AlternateContent>
              <mc:Choice Requires="wpg">
                <w:drawing>
                  <wp:anchor distT="0" distB="0" distL="114300" distR="114300" simplePos="0" relativeHeight="251658240" behindDoc="0" locked="0" layoutInCell="1" allowOverlap="1" wp14:anchorId="404AF38F" wp14:editId="166E801B">
                    <wp:simplePos x="0" y="0"/>
                    <wp:positionH relativeFrom="column">
                      <wp:posOffset>3434938</wp:posOffset>
                    </wp:positionH>
                    <wp:positionV relativeFrom="paragraph">
                      <wp:posOffset>-2814452</wp:posOffset>
                    </wp:positionV>
                    <wp:extent cx="4363142" cy="4778829"/>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hexagon 1"/>
                              <pic:cNvPicPr>
                                <a:picLocks noChangeAspect="1"/>
                              </pic:cNvPicPr>
                            </pic:nvPicPr>
                            <pic:blipFill>
                              <a:blip r:embed="rId9">
                                <a:duotone>
                                  <a:prstClr val="black"/>
                                  <a:schemeClr val="bg1">
                                    <a:tint val="45000"/>
                                    <a:satMod val="400000"/>
                                  </a:schemeClr>
                                </a:duotone>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0"/>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11" cstate="print">
                                <a:duotone>
                                  <a:prstClr val="black"/>
                                  <a:schemeClr val="accent4">
                                    <a:tint val="45000"/>
                                    <a:satMod val="400000"/>
                                  </a:schemeClr>
                                </a:duotone>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2"/>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13" cstate="print">
                                <a:duotone>
                                  <a:prstClr val="black"/>
                                  <a:srgbClr val="23CF5F">
                                    <a:tint val="45000"/>
                                    <a:satMod val="400000"/>
                                  </a:srgbClr>
                                </a:duotone>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4"/>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5" cstate="print">
                                <a:duotone>
                                  <a:prstClr val="black"/>
                                  <a:srgbClr val="23CF5F">
                                    <a:tint val="45000"/>
                                    <a:satMod val="400000"/>
                                  </a:srgbClr>
                                </a:duotone>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6"/>
                                  </a:ext>
                                </a:extLst>
                              </a:blip>
                              <a:stretch>
                                <a:fillRect/>
                              </a:stretch>
                            </pic:blipFill>
                            <pic:spPr>
                              <a:xfrm>
                                <a:off x="2280062" y="2873829"/>
                                <a:ext cx="1647825" cy="1905000"/>
                              </a:xfrm>
                              <a:prstGeom prst="rect">
                                <a:avLst/>
                              </a:prstGeom>
                            </pic:spPr>
                          </pic:pic>
                        </wpg:wgp>
                      </a:graphicData>
                    </a:graphic>
                  </wp:anchor>
                </w:drawing>
              </mc:Choice>
              <mc:Fallback>
                <w:pict>
                  <v:group w14:anchorId="57FB38FE" id="Group 27" o:spid="_x0000_s1026" alt="Hexagonal shap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">
                      <v:imagedata r:id="rId17" o:title="hexagon 1" recolortarget="black"/>
                      <v:path arrowok="t"/>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">
                      <v:imagedata r:id="rId18" o:title="hexagon 2" recolortarget="black"/>
                      <v:path arrowok="t"/>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">
                      <v:imagedata r:id="rId19" o:title="hexagon 4" recolortarget="black"/>
                      <v:path arrowok="t"/>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">
                      <v:imagedata r:id="rId20" o:title="hexagon 3" recolortarget="black"/>
                      <v:path arrowok="t"/>
                    </v:shape>
                  </v:group>
                </w:pict>
              </mc:Fallback>
            </mc:AlternateContent>
          </w:r>
        </w:p>
        <w:tbl>
          <w:tblPr>
            <w:tblStyle w:val="PlainTab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rsidR="002A2E02" w:rsidRDefault="005D120C" w:rsidP="005D120C">
                <w:pPr>
                  <w:jc w:val="center"/>
                  <w:rPr>
                    <w:rFonts w:asciiTheme="majorHAnsi" w:eastAsiaTheme="majorEastAsia" w:hAnsiTheme="majorHAnsi" w:cstheme="majorBidi"/>
                    <w:color w:val="000000" w:themeColor="text2"/>
                    <w:spacing w:val="5"/>
                    <w:kern w:val="28"/>
                    <w:sz w:val="96"/>
                    <w:szCs w:val="56"/>
                    <w14:ligatures w14:val="standardContextual"/>
                    <w14:cntxtAlts/>
                  </w:rPr>
                </w:pPr>
                <w:r>
                  <w:rPr>
                    <w:noProof/>
                    <w:lang w:val="en-AU" w:eastAsia="zh-CN"/>
                  </w:rPr>
                  <mc:AlternateContent>
                    <mc:Choice Requires="wps">
                      <w:drawing>
                        <wp:anchor distT="0" distB="0" distL="114300" distR="114300" simplePos="0" relativeHeight="251660288" behindDoc="0" locked="0" layoutInCell="1" allowOverlap="1" wp14:anchorId="28354668" wp14:editId="1EDAB8E8">
                          <wp:simplePos x="0" y="0"/>
                          <wp:positionH relativeFrom="column">
                            <wp:posOffset>2234565</wp:posOffset>
                          </wp:positionH>
                          <wp:positionV relativeFrom="paragraph">
                            <wp:posOffset>720527</wp:posOffset>
                          </wp:positionV>
                          <wp:extent cx="3202305" cy="95250"/>
                          <wp:effectExtent l="0" t="0" r="0" b="0"/>
                          <wp:wrapNone/>
                          <wp:docPr id="18" name="Rectangle 18" title="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4718A" id="Rectangle 18" o:spid="_x0000_s1026" alt="Title: Line" style="position:absolute;margin-left:175.95pt;margin-top:56.7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" fillcolor="black [3215]" stroked="f" strokeweight="2.25pt"/>
                      </w:pict>
                    </mc:Fallback>
                  </mc:AlternateContent>
                </w:r>
                <w:r w:rsidR="002A2E02">
                  <w:rPr>
                    <w:rFonts w:asciiTheme="majorHAnsi" w:eastAsiaTheme="majorEastAsia" w:hAnsiTheme="majorHAnsi" w:cstheme="majorBidi"/>
                    <w:noProof/>
                    <w:color w:val="000000" w:themeColor="text2"/>
                    <w:spacing w:val="5"/>
                    <w:kern w:val="28"/>
                    <w:sz w:val="96"/>
                    <w:szCs w:val="56"/>
                    <w:lang w:val="en-AU" w:eastAsia="zh-CN"/>
                  </w:rPr>
                  <mc:AlternateContent>
                    <mc:Choice Requires="wps">
                      <w:drawing>
                        <wp:inline distT="0" distB="0" distL="0" distR="0" wp14:anchorId="47F46DCE" wp14:editId="0725434B">
                          <wp:extent cx="6697389" cy="771855"/>
                          <wp:effectExtent l="0" t="0" r="0" b="9525"/>
                          <wp:docPr id="24" name="Text Box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A2E02" w:rsidRPr="00EB3EC6" w:rsidRDefault="00EB3EC6" w:rsidP="002A2E02">
                                      <w:pPr>
                                        <w:pStyle w:val="Style1"/>
                                        <w:rPr>
                                          <w:b/>
                                          <w:sz w:val="60"/>
                                          <w:szCs w:val="60"/>
                                          <w:lang w:val="en-AU"/>
                                        </w:rPr>
                                      </w:pPr>
                                      <w:r>
                                        <w:rPr>
                                          <w:b/>
                                          <w:sz w:val="60"/>
                                          <w:szCs w:val="60"/>
                                          <w:lang w:val="en-AU"/>
                                        </w:rPr>
                                        <w:t>SpoPSWI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F46DCE" id="_x0000_t202" coordsize="21600,21600" o:spt="202" path="m,l,21600r21600,l21600,xe">
                          <v:stroke joinstyle="miter"/>
                          <v:path gradientshapeok="t" o:connecttype="rect"/>
                        </v:shapetype>
                        <v:shape id="Text Box 24" o:spid="_x0000_s1026" type="#_x0000_t202" style="width:527.3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" filled="f" stroked="f">
                          <v:textbox>
                            <w:txbxContent>
                              <w:p w:rsidR="002A2E02" w:rsidRPr="00EB3EC6" w:rsidRDefault="00EB3EC6" w:rsidP="002A2E02">
                                <w:pPr>
                                  <w:pStyle w:val="Style1"/>
                                  <w:rPr>
                                    <w:b/>
                                    <w:sz w:val="60"/>
                                    <w:szCs w:val="60"/>
                                    <w:lang w:val="en-AU"/>
                                  </w:rPr>
                                </w:pPr>
                                <w:r>
                                  <w:rPr>
                                    <w:b/>
                                    <w:sz w:val="60"/>
                                    <w:szCs w:val="60"/>
                                    <w:lang w:val="en-AU"/>
                                  </w:rPr>
                                  <w:t>SpoPSWI</w:t>
                                </w:r>
                              </w:p>
                            </w:txbxContent>
                          </v:textbox>
                          <w10:anchorlock/>
                        </v:shape>
                      </w:pict>
                    </mc:Fallback>
                  </mc:AlternateContent>
                </w:r>
              </w:p>
            </w:tc>
          </w:tr>
          <w:tr w:rsidR="002A2E02"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5D120C" w:rsidRDefault="002A2E02" w:rsidP="005D120C">
                <w:pPr>
                  <w:tabs>
                    <w:tab w:val="left" w:pos="397"/>
                    <w:tab w:val="center" w:pos="5695"/>
                  </w:tabs>
                  <w:jc w:val="center"/>
                  <w:rPr>
                    <w:rFonts w:asciiTheme="majorHAnsi" w:eastAsiaTheme="majorEastAsia" w:hAnsiTheme="majorHAnsi" w:cstheme="majorBidi"/>
                    <w:color w:val="000000" w:themeColor="text2"/>
                    <w:spacing w:val="5"/>
                    <w:kern w:val="28"/>
                    <w:sz w:val="24"/>
                    <w:szCs w:val="24"/>
                    <w14:ligatures w14:val="standardContextual"/>
                    <w14:cntxtAlts/>
                  </w:rPr>
                </w:pPr>
                <w:r>
                  <w:rPr>
                    <w:rFonts w:asciiTheme="majorHAnsi" w:eastAsiaTheme="majorEastAsia" w:hAnsiTheme="majorHAnsi" w:cstheme="majorBidi"/>
                    <w:noProof/>
                    <w:color w:val="000000" w:themeColor="text2"/>
                    <w:spacing w:val="5"/>
                    <w:kern w:val="28"/>
                    <w:sz w:val="96"/>
                    <w:szCs w:val="56"/>
                    <w:lang w:val="en-AU" w:eastAsia="zh-CN"/>
                  </w:rPr>
                  <mc:AlternateContent>
                    <mc:Choice Requires="wps">
                      <w:drawing>
                        <wp:inline distT="0" distB="0" distL="0" distR="0" wp14:anchorId="3B93445A" wp14:editId="1BB1FBB3">
                          <wp:extent cx="3515096" cy="898497"/>
                          <wp:effectExtent l="0" t="0" r="0" b="0"/>
                          <wp:docPr id="25" name="Text Box 25"/>
                          <wp:cNvGraphicFramePr/>
                          <a:graphic xmlns:a="http://schemas.openxmlformats.org/drawingml/2006/main">
                            <a:graphicData uri="http://schemas.microsoft.com/office/word/2010/wordprocessingShape">
                              <wps:wsp>
                                <wps:cNvSpPr txBox="1"/>
                                <wps:spPr>
                                  <a:xfrm>
                                    <a:off x="0" y="0"/>
                                    <a:ext cx="3515096" cy="8984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75742" w:rsidRDefault="00175742" w:rsidP="00175742">
                                      <w:pPr>
                                        <w:jc w:val="center"/>
                                        <w:rPr>
                                          <w:lang w:val="en-AU"/>
                                        </w:rPr>
                                      </w:pPr>
                                      <w:r>
                                        <w:rPr>
                                          <w:lang w:val="en-AU"/>
                                        </w:rPr>
                                        <w:t>Tutor: Stuart Warman</w:t>
                                      </w:r>
                                    </w:p>
                                    <w:p w:rsidR="00175742" w:rsidRDefault="00175742" w:rsidP="00175742">
                                      <w:pPr>
                                        <w:jc w:val="center"/>
                                        <w:rPr>
                                          <w:lang w:val="en-AU"/>
                                        </w:rPr>
                                      </w:pPr>
                                      <w:r>
                                        <w:rPr>
                                          <w:lang w:val="en-AU"/>
                                        </w:rPr>
                                        <w:t>Practical: Friday 9AM S520</w:t>
                                      </w:r>
                                    </w:p>
                                    <w:p w:rsidR="00175742" w:rsidRPr="00175742" w:rsidRDefault="00175742" w:rsidP="00175742">
                                      <w:pPr>
                                        <w:rPr>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93445A" id="Text Box 25" o:spid="_x0000_s1027" type="#_x0000_t202" style="width:276.8pt;height:7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" filled="f" stroked="f">
                          <v:textbox>
                            <w:txbxContent>
                              <w:p w:rsidR="00175742" w:rsidRDefault="00175742" w:rsidP="00175742">
                                <w:pPr>
                                  <w:jc w:val="center"/>
                                  <w:rPr>
                                    <w:lang w:val="en-AU"/>
                                  </w:rPr>
                                </w:pPr>
                                <w:r>
                                  <w:rPr>
                                    <w:lang w:val="en-AU"/>
                                  </w:rPr>
                                  <w:t>Tutor: Stuart Warman</w:t>
                                </w:r>
                              </w:p>
                              <w:p w:rsidR="00175742" w:rsidRDefault="00175742" w:rsidP="00175742">
                                <w:pPr>
                                  <w:jc w:val="center"/>
                                  <w:rPr>
                                    <w:lang w:val="en-AU"/>
                                  </w:rPr>
                                </w:pPr>
                                <w:r>
                                  <w:rPr>
                                    <w:lang w:val="en-AU"/>
                                  </w:rPr>
                                  <w:t>Practical: Friday 9AM S520</w:t>
                                </w:r>
                              </w:p>
                              <w:p w:rsidR="00175742" w:rsidRPr="00175742" w:rsidRDefault="00175742" w:rsidP="00175742">
                                <w:pPr>
                                  <w:rPr>
                                    <w:lang w:val="en-AU"/>
                                  </w:rPr>
                                </w:pPr>
                              </w:p>
                            </w:txbxContent>
                          </v:textbox>
                          <w10:anchorlock/>
                        </v:shape>
                      </w:pict>
                    </mc:Fallback>
                  </mc:AlternateContent>
                </w:r>
              </w:p>
              <w:p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000000" w:themeColor="text2"/>
                    <w:spacing w:val="5"/>
                    <w:kern w:val="28"/>
                    <w:sz w:val="24"/>
                    <w:szCs w:val="24"/>
                    <w14:ligatures w14:val="standardContextual"/>
                    <w14:cntxtAlts/>
                  </w:rPr>
                </w:pPr>
              </w:p>
            </w:tc>
          </w:tr>
          <w:tr w:rsidR="002A2E02"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23CF5F" w:themeFill="accent1"/>
                <w:vAlign w:val="center"/>
              </w:tcPr>
              <w:p w:rsidR="002A2E02" w:rsidRPr="005D120C" w:rsidRDefault="005D120C" w:rsidP="005D120C">
                <w:pPr>
                  <w:jc w:val="center"/>
                  <w:rPr>
                    <w:rFonts w:asciiTheme="majorHAnsi" w:eastAsiaTheme="majorEastAsia" w:hAnsiTheme="majorHAnsi" w:cstheme="majorBidi"/>
                    <w:color w:val="000000" w:themeColor="text2"/>
                    <w:spacing w:val="5"/>
                    <w:kern w:val="28"/>
                    <w:sz w:val="20"/>
                    <w:szCs w:val="20"/>
                    <w14:ligatures w14:val="standardContextual"/>
                    <w14:cntxtAlts/>
                  </w:rPr>
                </w:pPr>
                <w:r>
                  <w:rPr>
                    <w:rFonts w:asciiTheme="majorHAnsi" w:eastAsiaTheme="majorEastAsia" w:hAnsiTheme="majorHAnsi" w:cstheme="majorBidi"/>
                    <w:noProof/>
                    <w:color w:val="000000" w:themeColor="text2"/>
                    <w:spacing w:val="5"/>
                    <w:kern w:val="28"/>
                    <w:sz w:val="96"/>
                    <w:szCs w:val="56"/>
                    <w:lang w:val="en-AU" w:eastAsia="zh-CN"/>
                  </w:rPr>
                  <mc:AlternateContent>
                    <mc:Choice Requires="wps">
                      <w:drawing>
                        <wp:inline distT="0" distB="0" distL="0" distR="0" wp14:anchorId="1611D50D" wp14:editId="45271117">
                          <wp:extent cx="6495393" cy="676894"/>
                          <wp:effectExtent l="0" t="0" r="0" b="9525"/>
                          <wp:docPr id="26" name="Text Box 26"/>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75742" w:rsidRDefault="00175742" w:rsidP="00175742">
                                      <w:pPr>
                                        <w:pStyle w:val="Subtitle"/>
                                        <w:jc w:val="center"/>
                                        <w:rPr>
                                          <w:color w:val="FFFFFF" w:themeColor="background1"/>
                                          <w:lang w:val="en-AU"/>
                                        </w:rPr>
                                      </w:pPr>
                                      <w:r>
                                        <w:rPr>
                                          <w:color w:val="FFFFFF" w:themeColor="background1"/>
                                          <w:lang w:val="en-AU"/>
                                        </w:rPr>
                                        <w:t>Alexander Lossberg n10456309</w:t>
                                      </w:r>
                                      <w:r>
                                        <w:rPr>
                                          <w:color w:val="FFFFFF" w:themeColor="background1"/>
                                          <w:lang w:val="en-AU"/>
                                        </w:rPr>
                                        <w:br/>
                                        <w:t>Connor McHugh n10522662</w:t>
                                      </w:r>
                                    </w:p>
                                    <w:p w:rsidR="00175742" w:rsidRPr="00EB3EC6" w:rsidRDefault="00175742" w:rsidP="005D120C">
                                      <w:pPr>
                                        <w:jc w:val="center"/>
                                        <w:rPr>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11D50D" id="Text Box 26" o:spid="_x0000_s1028" type="#_x0000_t202"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" filled="f" stroked="f">
                          <v:textbox>
                            <w:txbxContent>
                              <w:p w:rsidR="00175742" w:rsidRDefault="00175742" w:rsidP="00175742">
                                <w:pPr>
                                  <w:pStyle w:val="Subtitle"/>
                                  <w:jc w:val="center"/>
                                  <w:rPr>
                                    <w:color w:val="FFFFFF" w:themeColor="background1"/>
                                    <w:lang w:val="en-AU"/>
                                  </w:rPr>
                                </w:pPr>
                                <w:r>
                                  <w:rPr>
                                    <w:color w:val="FFFFFF" w:themeColor="background1"/>
                                    <w:lang w:val="en-AU"/>
                                  </w:rPr>
                                  <w:t>Alexander Lossberg n10456309</w:t>
                                </w:r>
                                <w:r>
                                  <w:rPr>
                                    <w:color w:val="FFFFFF" w:themeColor="background1"/>
                                    <w:lang w:val="en-AU"/>
                                  </w:rPr>
                                  <w:br/>
                                  <w:t>Connor McHugh n10522662</w:t>
                                </w:r>
                              </w:p>
                              <w:p w:rsidR="00175742" w:rsidRPr="00EB3EC6" w:rsidRDefault="00175742" w:rsidP="005D120C">
                                <w:pPr>
                                  <w:jc w:val="center"/>
                                  <w:rPr>
                                    <w:lang w:val="en-AU"/>
                                  </w:rPr>
                                </w:pPr>
                              </w:p>
                            </w:txbxContent>
                          </v:textbox>
                          <w10:anchorlock/>
                        </v:shape>
                      </w:pict>
                    </mc:Fallback>
                  </mc:AlternateContent>
                </w:r>
              </w:p>
            </w:tc>
          </w:tr>
          <w:tr w:rsidR="005D120C"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2A2E02" w:rsidRDefault="002A2E02" w:rsidP="005D120C">
                <w:pPr>
                  <w:jc w:val="center"/>
                  <w:rPr>
                    <w:rFonts w:asciiTheme="majorHAnsi" w:eastAsiaTheme="majorEastAsia" w:hAnsiTheme="majorHAnsi" w:cstheme="majorBidi"/>
                    <w:color w:val="000000" w:themeColor="text2"/>
                    <w:spacing w:val="5"/>
                    <w:kern w:val="28"/>
                    <w:sz w:val="96"/>
                    <w:szCs w:val="56"/>
                    <w14:ligatures w14:val="standardContextual"/>
                    <w14:cntxtAlts/>
                  </w:rPr>
                </w:pPr>
              </w:p>
            </w:tc>
          </w:tr>
        </w:tbl>
        <w:p w:rsidR="00172D10" w:rsidRDefault="001C62C8">
          <w:pPr>
            <w:rPr>
              <w:rFonts w:asciiTheme="majorHAnsi" w:eastAsiaTheme="majorEastAsia" w:hAnsiTheme="majorHAnsi" w:cstheme="majorBidi"/>
              <w:color w:val="000000" w:themeColor="text2"/>
              <w:spacing w:val="5"/>
              <w:kern w:val="28"/>
              <w:sz w:val="96"/>
              <w:szCs w:val="56"/>
              <w14:ligatures w14:val="standardContextual"/>
              <w14:cntxtAlts/>
            </w:rPr>
          </w:pPr>
          <w:r>
            <w:rPr>
              <w:noProof/>
              <w:lang w:val="en-AU" w:eastAsia="zh-CN"/>
            </w:rPr>
            <mc:AlternateContent>
              <mc:Choice Requires="wpg">
                <w:drawing>
                  <wp:anchor distT="0" distB="0" distL="114300" distR="114300" simplePos="0" relativeHeight="251666432" behindDoc="0" locked="0" layoutInCell="1" allowOverlap="1" wp14:anchorId="06C77022" wp14:editId="2C25747C">
                    <wp:simplePos x="0" y="0"/>
                    <wp:positionH relativeFrom="column">
                      <wp:posOffset>-899556</wp:posOffset>
                    </wp:positionH>
                    <wp:positionV relativeFrom="paragraph">
                      <wp:posOffset>6266955</wp:posOffset>
                    </wp:positionV>
                    <wp:extent cx="4088749" cy="3393580"/>
                    <wp:effectExtent l="0" t="0" r="7620" b="0"/>
                    <wp:wrapNone/>
                    <wp:docPr id="28" name="Group 28" descr="Hexagonal shap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c 19" descr="hexagon 2"/>
                              <pic:cNvPicPr>
                                <a:picLocks noChangeAspect="1"/>
                              </pic:cNvPicPr>
                            </pic:nvPicPr>
                            <pic:blipFill>
                              <a:blip r:embed="rId11" cstate="print">
                                <a:duotone>
                                  <a:prstClr val="black"/>
                                  <a:srgbClr val="23CF5F">
                                    <a:tint val="45000"/>
                                    <a:satMod val="400000"/>
                                  </a:srgbClr>
                                </a:duotone>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2"/>
                                  </a:ext>
                                </a:extLst>
                              </a:blip>
                              <a:stretch>
                                <a:fillRect/>
                              </a:stretch>
                            </pic:blipFill>
                            <pic:spPr>
                              <a:xfrm>
                                <a:off x="0" y="190005"/>
                                <a:ext cx="2771775" cy="3203575"/>
                              </a:xfrm>
                              <a:prstGeom prst="rect">
                                <a:avLst/>
                              </a:prstGeom>
                            </pic:spPr>
                          </pic:pic>
                          <pic:pic xmlns:pic="http://schemas.openxmlformats.org/drawingml/2006/picture">
                            <pic:nvPicPr>
                              <pic:cNvPr id="20" name="Graphic 20" descr="hexagon 3"/>
                              <pic:cNvPicPr>
                                <a:picLocks noChangeAspect="1"/>
                              </pic:cNvPicPr>
                            </pic:nvPicPr>
                            <pic:blipFill>
                              <a:blip r:embed="rId21" cstate="print">
                                <a:duotone>
                                  <a:prstClr val="black"/>
                                  <a:schemeClr val="bg1">
                                    <a:tint val="45000"/>
                                    <a:satMod val="400000"/>
                                  </a:schemeClr>
                                </a:duotone>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6"/>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13" cstate="print">
                                <a:duotone>
                                  <a:prstClr val="black"/>
                                  <a:srgbClr val="23CF5F">
                                    <a:tint val="45000"/>
                                    <a:satMod val="400000"/>
                                  </a:srgbClr>
                                </a:duotone>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4"/>
                                  </a:ext>
                                </a:extLst>
                              </a:blip>
                              <a:stretch>
                                <a:fillRect/>
                              </a:stretch>
                            </pic:blipFill>
                            <pic:spPr>
                              <a:xfrm>
                                <a:off x="2505694" y="59377"/>
                                <a:ext cx="1583055" cy="1832610"/>
                              </a:xfrm>
                              <a:prstGeom prst="rect">
                                <a:avLst/>
                              </a:prstGeom>
                            </pic:spPr>
                          </pic:pic>
                        </wpg:wgp>
                      </a:graphicData>
                    </a:graphic>
                  </wp:anchor>
                </w:drawing>
              </mc:Choice>
              <mc:Fallback>
                <w:pict>
                  <v:group w14:anchorId="31F69A6F" id="Group 28" o:spid="_x0000_s1026" alt="Hexagonal shap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">
                    <v:shape id="Graphic 19"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">
                      <v:imagedata r:id="rId18" o:title="hexagon 2" recolortarget="black"/>
                      <v:path arrowok="t"/>
                    </v:shape>
                    <v:shape id="Graphic 20"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">
                      <v:imagedata r:id="rId22" o:title="hexagon 3" recolortarget="black"/>
                      <v:path arrowok="t"/>
                    </v:shape>
                    <v:shape id="Graphic 21" o:spid="_x0000_s1029" type="#_x0000_t75" alt="hexagon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">
                      <v:imagedata r:id="rId19" o:title="hexagon 4" recolortarget="black"/>
                      <v:path arrowok="t"/>
                    </v:shape>
                  </v:group>
                </w:pict>
              </mc:Fallback>
            </mc:AlternateContent>
          </w:r>
          <w:r w:rsidR="005D120C">
            <w:rPr>
              <w:noProof/>
              <w:lang w:val="en-AU" w:eastAsia="zh-CN"/>
            </w:rPr>
            <w:drawing>
              <wp:anchor distT="0" distB="0" distL="114300" distR="114300" simplePos="0" relativeHeight="251668480" behindDoc="0" locked="0" layoutInCell="1" allowOverlap="1" wp14:anchorId="33F2925D" wp14:editId="7BE5C10A">
                <wp:simplePos x="0" y="0"/>
                <wp:positionH relativeFrom="column">
                  <wp:posOffset>5012056</wp:posOffset>
                </wp:positionH>
                <wp:positionV relativeFrom="paragraph">
                  <wp:posOffset>6761050</wp:posOffset>
                </wp:positionV>
                <wp:extent cx="2345690" cy="2715131"/>
                <wp:effectExtent l="0" t="0" r="0" b="9525"/>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exagon 1"/>
                        <pic:cNvPicPr>
                          <a:picLocks noChangeAspect="1"/>
                        </pic:cNvPicPr>
                      </pic:nvPicPr>
                      <pic:blipFill>
                        <a:blip r:embed="rId9" cstate="print">
                          <a:duotone>
                            <a:prstClr val="black"/>
                            <a:srgbClr val="23CF5F">
                              <a:tint val="45000"/>
                              <a:satMod val="400000"/>
                            </a:srgbClr>
                          </a:duotone>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0"/>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000000" w:themeColor="text2"/>
              <w:spacing w:val="5"/>
              <w:kern w:val="28"/>
              <w:sz w:val="96"/>
              <w:szCs w:val="56"/>
              <w14:ligatures w14:val="standardContextual"/>
              <w14:cntxtAlts/>
            </w:rPr>
            <w:br w:type="page"/>
          </w:r>
        </w:p>
      </w:sdtContent>
    </w:sdt>
    <w:tbl>
      <w:tblPr>
        <w:tblStyle w:val="PlainTable4"/>
        <w:tblW w:w="11797" w:type="dxa"/>
        <w:tblInd w:w="-630" w:type="dxa"/>
        <w:tblLayout w:type="fixed"/>
        <w:tblLook w:val="04A0" w:firstRow="1" w:lastRow="0" w:firstColumn="1" w:lastColumn="0" w:noHBand="0" w:noVBand="1"/>
      </w:tblPr>
      <w:tblGrid>
        <w:gridCol w:w="7814"/>
        <w:gridCol w:w="236"/>
        <w:gridCol w:w="3747"/>
      </w:tblGrid>
      <w:tr w:rsidR="00732598" w:rsidTr="008A25CD">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815" w:type="dxa"/>
            <w:vMerge w:val="restart"/>
            <w:vAlign w:val="bottom"/>
          </w:tcPr>
          <w:p w:rsidR="00B903A7" w:rsidRPr="00B903A7" w:rsidRDefault="004F53E9" w:rsidP="008A25CD">
            <w:pPr>
              <w:pStyle w:val="Title"/>
              <w:rPr>
                <w:b/>
              </w:rPr>
            </w:pPr>
            <w:r>
              <w:rPr>
                <w:noProof/>
                <w:lang w:val="en-AU" w:eastAsia="zh-CN"/>
                <w14:ligatures w14:val="none"/>
                <w14:cntxtAlts w14:val="0"/>
              </w:rPr>
              <w:lastRenderedPageBreak/>
              <mc:AlternateContent>
                <mc:Choice Requires="wps">
                  <w:drawing>
                    <wp:inline distT="0" distB="0" distL="0" distR="0" wp14:anchorId="382B92DF" wp14:editId="7AAE40C3">
                      <wp:extent cx="4885055" cy="475013"/>
                      <wp:effectExtent l="0" t="0" r="0" b="1270"/>
                      <wp:docPr id="10" name="Text Box 10"/>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F53E9" w:rsidRPr="00472AD4" w:rsidRDefault="00472AD4" w:rsidP="004F53E9">
                                  <w:pPr>
                                    <w:pStyle w:val="Title"/>
                                    <w:rPr>
                                      <w:lang w:val="en-AU"/>
                                    </w:rPr>
                                  </w:pPr>
                                  <w:r>
                                    <w:rPr>
                                      <w:lang w:val="en-AU"/>
                                    </w:rPr>
                                    <w:t>Declaration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82B92DF" id="Text Box 10" o:spid="_x0000_s1029"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" filled="f" stroked="f">
                      <v:textbox>
                        <w:txbxContent>
                          <w:p w:rsidR="004F53E9" w:rsidRPr="00472AD4" w:rsidRDefault="00472AD4" w:rsidP="004F53E9">
                            <w:pPr>
                              <w:pStyle w:val="Title"/>
                              <w:rPr>
                                <w:lang w:val="en-AU"/>
                              </w:rPr>
                            </w:pPr>
                            <w:r>
                              <w:rPr>
                                <w:lang w:val="en-AU"/>
                              </w:rPr>
                              <w:t>Declaration</w:t>
                            </w:r>
                          </w:p>
                        </w:txbxContent>
                      </v:textbox>
                      <w10:anchorlock/>
                    </v:shape>
                  </w:pict>
                </mc:Fallback>
              </mc:AlternateContent>
            </w:r>
          </w:p>
        </w:tc>
        <w:tc>
          <w:tcPr>
            <w:tcW w:w="235" w:type="dxa"/>
            <w:vMerge w:val="restart"/>
          </w:tcPr>
          <w:p w:rsidR="00B903A7" w:rsidRDefault="00B903A7">
            <w:pPr>
              <w:cnfStyle w:val="100000000000" w:firstRow="1" w:lastRow="0" w:firstColumn="0" w:lastColumn="0" w:oddVBand="0" w:evenVBand="0" w:oddHBand="0" w:evenHBand="0" w:firstRowFirstColumn="0" w:firstRowLastColumn="0" w:lastRowFirstColumn="0" w:lastRowLastColumn="0"/>
            </w:pPr>
          </w:p>
        </w:tc>
        <w:tc>
          <w:tcPr>
            <w:tcW w:w="3747" w:type="dxa"/>
            <w:shd w:val="clear" w:color="auto" w:fill="23CF5F" w:themeFill="accent1"/>
            <w:vAlign w:val="center"/>
          </w:tcPr>
          <w:p w:rsidR="00B903A7" w:rsidRDefault="00380CD1" w:rsidP="00426F60">
            <w:pPr>
              <w:jc w:val="center"/>
              <w:cnfStyle w:val="100000000000" w:firstRow="1" w:lastRow="0" w:firstColumn="0" w:lastColumn="0" w:oddVBand="0" w:evenVBand="0" w:oddHBand="0" w:evenHBand="0" w:firstRowFirstColumn="0" w:firstRowLastColumn="0" w:lastRowFirstColumn="0" w:lastRowLastColumn="0"/>
            </w:pPr>
            <w:r>
              <w:rPr>
                <w:noProof/>
                <w:lang w:val="en-AU" w:eastAsia="zh-CN"/>
              </w:rPr>
              <mc:AlternateContent>
                <mc:Choice Requires="wps">
                  <w:drawing>
                    <wp:anchor distT="0" distB="0" distL="114300" distR="114300" simplePos="0" relativeHeight="251687936" behindDoc="0" locked="0" layoutInCell="1" allowOverlap="1">
                      <wp:simplePos x="0" y="0"/>
                      <wp:positionH relativeFrom="column">
                        <wp:posOffset>73025</wp:posOffset>
                      </wp:positionH>
                      <wp:positionV relativeFrom="paragraph">
                        <wp:posOffset>69215</wp:posOffset>
                      </wp:positionV>
                      <wp:extent cx="2101850" cy="6985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2101850" cy="698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E7815" w:rsidRPr="00380CD1" w:rsidRDefault="00EE7815" w:rsidP="005D120C">
                                  <w:pPr>
                                    <w:jc w:val="center"/>
                                    <w:rPr>
                                      <w:rFonts w:asciiTheme="majorHAnsi" w:eastAsiaTheme="majorEastAsia" w:hAnsiTheme="majorHAnsi" w:cstheme="majorBidi"/>
                                      <w:b/>
                                      <w:i/>
                                      <w:iCs/>
                                      <w:szCs w:val="24"/>
                                    </w:rPr>
                                  </w:pPr>
                                  <w:r w:rsidRPr="00380CD1">
                                    <w:rPr>
                                      <w:rFonts w:asciiTheme="majorHAnsi" w:eastAsiaTheme="majorEastAsia" w:hAnsiTheme="majorHAnsi" w:cstheme="majorBidi"/>
                                      <w:b/>
                                      <w:i/>
                                      <w:iCs/>
                                      <w:szCs w:val="24"/>
                                    </w:rPr>
                                    <w:t>Statement of Contribution</w:t>
                                  </w:r>
                                </w:p>
                                <w:p w:rsidR="005D120C" w:rsidRPr="005D120C" w:rsidRDefault="005D120C" w:rsidP="005D120C">
                                  <w:pPr>
                                    <w:jc w:val="center"/>
                                    <w:rPr>
                                      <w:color w:val="000000" w:themeColor="text2"/>
                                    </w:rPr>
                                  </w:pPr>
                                  <w:r w:rsidRPr="005D120C">
                                    <w:rPr>
                                      <w:color w:val="000000" w:themeColor="text2"/>
                                    </w:rPr>
                                    <w:sym w:font="Symbol" w:char="F0B7"/>
                                  </w:r>
                                  <w:r w:rsidRPr="005D120C">
                                    <w:rPr>
                                      <w:color w:val="000000" w:themeColor="text2"/>
                                    </w:rPr>
                                    <w:t xml:space="preserve"> </w:t>
                                  </w:r>
                                  <w:r w:rsidRPr="005D120C">
                                    <w:rPr>
                                      <w:color w:val="000000" w:themeColor="text2"/>
                                    </w:rPr>
                                    <w:sym w:font="Symbol" w:char="F0B7"/>
                                  </w:r>
                                  <w:r w:rsidRPr="005D120C">
                                    <w:rPr>
                                      <w:color w:val="000000" w:themeColor="text2"/>
                                    </w:rPr>
                                    <w:t xml:space="preserve"> </w:t>
                                  </w:r>
                                  <w:r w:rsidRPr="005D120C">
                                    <w:rPr>
                                      <w:color w:val="000000" w:themeColor="text2"/>
                                    </w:rPr>
                                    <w:sym w:font="Symbol" w:char="F0B7"/>
                                  </w:r>
                                </w:p>
                                <w:p w:rsidR="005D120C" w:rsidRPr="005D120C" w:rsidRDefault="005D120C" w:rsidP="005D12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0" type="#_x0000_t202" style="position:absolute;left:0;text-align:left;margin-left:5.75pt;margin-top:5.45pt;width:165.5pt;height: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" filled="f" stroked="f">
                      <v:textbox>
                        <w:txbxContent>
                          <w:p w:rsidR="00EE7815" w:rsidRPr="00380CD1" w:rsidRDefault="00EE7815" w:rsidP="005D120C">
                            <w:pPr>
                              <w:jc w:val="center"/>
                              <w:rPr>
                                <w:rFonts w:asciiTheme="majorHAnsi" w:eastAsiaTheme="majorEastAsia" w:hAnsiTheme="majorHAnsi" w:cstheme="majorBidi"/>
                                <w:b/>
                                <w:i/>
                                <w:iCs/>
                                <w:szCs w:val="24"/>
                              </w:rPr>
                            </w:pPr>
                            <w:r w:rsidRPr="00380CD1">
                              <w:rPr>
                                <w:rFonts w:asciiTheme="majorHAnsi" w:eastAsiaTheme="majorEastAsia" w:hAnsiTheme="majorHAnsi" w:cstheme="majorBidi"/>
                                <w:b/>
                                <w:i/>
                                <w:iCs/>
                                <w:szCs w:val="24"/>
                              </w:rPr>
                              <w:t>Statement of Contribution</w:t>
                            </w:r>
                          </w:p>
                          <w:p w:rsidR="005D120C" w:rsidRPr="005D120C" w:rsidRDefault="005D120C" w:rsidP="005D120C">
                            <w:pPr>
                              <w:jc w:val="center"/>
                              <w:rPr>
                                <w:color w:val="000000" w:themeColor="text2"/>
                              </w:rPr>
                            </w:pPr>
                            <w:r w:rsidRPr="005D120C">
                              <w:rPr>
                                <w:color w:val="000000" w:themeColor="text2"/>
                              </w:rPr>
                              <w:sym w:font="Symbol" w:char="F0B7"/>
                            </w:r>
                            <w:r w:rsidRPr="005D120C">
                              <w:rPr>
                                <w:color w:val="000000" w:themeColor="text2"/>
                              </w:rPr>
                              <w:t xml:space="preserve"> </w:t>
                            </w:r>
                            <w:r w:rsidRPr="005D120C">
                              <w:rPr>
                                <w:color w:val="000000" w:themeColor="text2"/>
                              </w:rPr>
                              <w:sym w:font="Symbol" w:char="F0B7"/>
                            </w:r>
                            <w:r w:rsidRPr="005D120C">
                              <w:rPr>
                                <w:color w:val="000000" w:themeColor="text2"/>
                              </w:rPr>
                              <w:t xml:space="preserve"> </w:t>
                            </w:r>
                            <w:r w:rsidRPr="005D120C">
                              <w:rPr>
                                <w:color w:val="000000" w:themeColor="text2"/>
                              </w:rPr>
                              <w:sym w:font="Symbol" w:char="F0B7"/>
                            </w:r>
                          </w:p>
                          <w:p w:rsidR="005D120C" w:rsidRPr="005D120C" w:rsidRDefault="005D120C" w:rsidP="005D120C"/>
                        </w:txbxContent>
                      </v:textbox>
                    </v:shape>
                  </w:pict>
                </mc:Fallback>
              </mc:AlternateContent>
            </w:r>
          </w:p>
        </w:tc>
      </w:tr>
      <w:tr w:rsidR="00732598" w:rsidTr="008A25C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815" w:type="dxa"/>
            <w:vMerge/>
          </w:tcPr>
          <w:p w:rsidR="00B903A7" w:rsidRDefault="00B903A7"/>
        </w:tc>
        <w:tc>
          <w:tcPr>
            <w:tcW w:w="235" w:type="dxa"/>
            <w:vMerge/>
          </w:tcPr>
          <w:p w:rsidR="00B903A7" w:rsidRDefault="00B903A7">
            <w:pPr>
              <w:cnfStyle w:val="000000100000" w:firstRow="0" w:lastRow="0" w:firstColumn="0" w:lastColumn="0" w:oddVBand="0" w:evenVBand="0" w:oddHBand="1" w:evenHBand="0" w:firstRowFirstColumn="0" w:firstRowLastColumn="0" w:lastRowFirstColumn="0" w:lastRowLastColumn="0"/>
            </w:pPr>
          </w:p>
        </w:tc>
        <w:tc>
          <w:tcPr>
            <w:tcW w:w="3747" w:type="dxa"/>
            <w:vMerge w:val="restart"/>
            <w:shd w:val="clear" w:color="auto" w:fill="23CF5F" w:themeFill="accent1"/>
            <w:vAlign w:val="center"/>
          </w:tcPr>
          <w:p w:rsidR="00B903A7" w:rsidRDefault="00B903A7" w:rsidP="00426F60">
            <w:pPr>
              <w:shd w:val="clear" w:color="auto" w:fill="23CF5F" w:themeFill="accent1"/>
              <w:jc w:val="center"/>
              <w:cnfStyle w:val="000000100000" w:firstRow="0" w:lastRow="0" w:firstColumn="0" w:lastColumn="0" w:oddVBand="0" w:evenVBand="0" w:oddHBand="1" w:evenHBand="0" w:firstRowFirstColumn="0" w:firstRowLastColumn="0" w:lastRowFirstColumn="0" w:lastRowLastColumn="0"/>
              <w:rPr>
                <w:color w:val="000000" w:themeColor="text2"/>
              </w:rPr>
            </w:pPr>
          </w:p>
          <w:p w:rsidR="00B903A7" w:rsidRDefault="00426F60" w:rsidP="00426F60">
            <w:pPr>
              <w:jc w:val="center"/>
              <w:cnfStyle w:val="000000100000" w:firstRow="0" w:lastRow="0" w:firstColumn="0" w:lastColumn="0" w:oddVBand="0" w:evenVBand="0" w:oddHBand="1" w:evenHBand="0" w:firstRowFirstColumn="0" w:firstRowLastColumn="0" w:lastRowFirstColumn="0" w:lastRowLastColumn="0"/>
            </w:pPr>
            <w:r>
              <w:rPr>
                <w:noProof/>
                <w:lang w:val="en-AU" w:eastAsia="zh-CN"/>
              </w:rPr>
              <mc:AlternateContent>
                <mc:Choice Requires="wps">
                  <w:drawing>
                    <wp:inline distT="0" distB="0" distL="0" distR="0" wp14:anchorId="32D7EF7B" wp14:editId="210B0F3D">
                      <wp:extent cx="2101215" cy="6905767"/>
                      <wp:effectExtent l="0" t="0" r="0" b="9525"/>
                      <wp:docPr id="8" name="Text Box 8"/>
                      <wp:cNvGraphicFramePr/>
                      <a:graphic xmlns:a="http://schemas.openxmlformats.org/drawingml/2006/main">
                        <a:graphicData uri="http://schemas.microsoft.com/office/word/2010/wordprocessingShape">
                          <wps:wsp>
                            <wps:cNvSpPr txBox="1"/>
                            <wps:spPr>
                              <a:xfrm>
                                <a:off x="0" y="0"/>
                                <a:ext cx="2101215" cy="69057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26F60" w:rsidRDefault="00EE7815" w:rsidP="00EE7815">
                                  <w:pPr>
                                    <w:pStyle w:val="Heading1"/>
                                  </w:pPr>
                                  <w:r>
                                    <w:t>Alexander Lossberg</w:t>
                                  </w:r>
                                </w:p>
                                <w:p w:rsidR="00EE7815" w:rsidRDefault="00EE7815" w:rsidP="00EE7815">
                                  <w:pPr>
                                    <w:pStyle w:val="ListParagraph"/>
                                    <w:numPr>
                                      <w:ilvl w:val="0"/>
                                      <w:numId w:val="3"/>
                                    </w:numPr>
                                  </w:pPr>
                                  <w:r>
                                    <w:t>User Authentication</w:t>
                                  </w:r>
                                </w:p>
                                <w:p w:rsidR="00EE7815" w:rsidRDefault="00EE7815" w:rsidP="00EE7815">
                                  <w:pPr>
                                    <w:pStyle w:val="ListParagraph"/>
                                    <w:numPr>
                                      <w:ilvl w:val="0"/>
                                      <w:numId w:val="3"/>
                                    </w:numPr>
                                  </w:pPr>
                                  <w:r>
                                    <w:t>API Interactions</w:t>
                                  </w:r>
                                </w:p>
                                <w:p w:rsidR="00EE7815" w:rsidRDefault="00EE7815" w:rsidP="00EE7815">
                                  <w:pPr>
                                    <w:pStyle w:val="ListParagraph"/>
                                    <w:numPr>
                                      <w:ilvl w:val="0"/>
                                      <w:numId w:val="3"/>
                                    </w:numPr>
                                  </w:pPr>
                                  <w:r>
                                    <w:t>Tried to provide sense of sanity</w:t>
                                  </w:r>
                                </w:p>
                                <w:p w:rsidR="00EE7815" w:rsidRDefault="00EE7815" w:rsidP="00EE7815">
                                  <w:pPr>
                                    <w:pStyle w:val="ListParagraph"/>
                                    <w:numPr>
                                      <w:ilvl w:val="0"/>
                                      <w:numId w:val="3"/>
                                    </w:numPr>
                                  </w:pPr>
                                  <w:r>
                                    <w:t>Scrape class that is used to interact with the Spotify API and</w:t>
                                  </w:r>
                                  <w:r w:rsidR="00380CD1">
                                    <w:t xml:space="preserve"> fetch results</w:t>
                                  </w:r>
                                </w:p>
                                <w:p w:rsidR="00380CD1" w:rsidRPr="00380CD1" w:rsidRDefault="00380CD1" w:rsidP="00380CD1">
                                  <w:pPr>
                                    <w:rPr>
                                      <w:u w:val="single"/>
                                    </w:rPr>
                                  </w:pPr>
                                  <w:r w:rsidRPr="00380CD1">
                                    <w:rPr>
                                      <w:u w:val="single"/>
                                    </w:rPr>
                                    <w:t>Contribution: 49%</w:t>
                                  </w:r>
                                </w:p>
                                <w:p w:rsidR="00426F60" w:rsidRDefault="00380CD1" w:rsidP="00380CD1">
                                  <w:pPr>
                                    <w:pStyle w:val="Heading1"/>
                                  </w:pPr>
                                  <w:r>
                                    <w:t>Connor McHugh</w:t>
                                  </w:r>
                                </w:p>
                                <w:p w:rsidR="00380CD1" w:rsidRDefault="00380CD1" w:rsidP="00380CD1">
                                  <w:pPr>
                                    <w:pStyle w:val="ListParagraph"/>
                                    <w:numPr>
                                      <w:ilvl w:val="0"/>
                                      <w:numId w:val="4"/>
                                    </w:numPr>
                                  </w:pPr>
                                  <w:r>
                                    <w:t>Web Server</w:t>
                                  </w:r>
                                </w:p>
                                <w:p w:rsidR="00380CD1" w:rsidRDefault="00380CD1" w:rsidP="00380CD1">
                                  <w:pPr>
                                    <w:pStyle w:val="ListParagraph"/>
                                    <w:numPr>
                                      <w:ilvl w:val="0"/>
                                      <w:numId w:val="4"/>
                                    </w:numPr>
                                  </w:pPr>
                                  <w:r>
                                    <w:t>HTML &amp; CSS</w:t>
                                  </w:r>
                                </w:p>
                                <w:p w:rsidR="00380CD1" w:rsidRDefault="00380CD1" w:rsidP="00380CD1">
                                  <w:pPr>
                                    <w:pStyle w:val="ListParagraph"/>
                                    <w:numPr>
                                      <w:ilvl w:val="0"/>
                                      <w:numId w:val="4"/>
                                    </w:numPr>
                                  </w:pPr>
                                  <w:r>
                                    <w:t>Flask Python Frontend</w:t>
                                  </w:r>
                                </w:p>
                                <w:p w:rsidR="00380CD1" w:rsidRPr="00380CD1" w:rsidRDefault="00380CD1" w:rsidP="00380CD1">
                                  <w:pPr>
                                    <w:rPr>
                                      <w:u w:val="single"/>
                                    </w:rPr>
                                  </w:pPr>
                                  <w:r w:rsidRPr="00380CD1">
                                    <w:rPr>
                                      <w:u w:val="single"/>
                                    </w:rPr>
                                    <w:t>Contribution: 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2D7EF7B" id="Text Box 8" o:spid="_x0000_s1031" type="#_x0000_t202" style="width:165.45pt;height:5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" filled="f" stroked="f">
                      <v:textbox>
                        <w:txbxContent>
                          <w:p w:rsidR="00426F60" w:rsidRDefault="00EE7815" w:rsidP="00EE7815">
                            <w:pPr>
                              <w:pStyle w:val="Heading1"/>
                            </w:pPr>
                            <w:r>
                              <w:t>Alexander Lossberg</w:t>
                            </w:r>
                          </w:p>
                          <w:p w:rsidR="00EE7815" w:rsidRDefault="00EE7815" w:rsidP="00EE7815">
                            <w:pPr>
                              <w:pStyle w:val="ListParagraph"/>
                              <w:numPr>
                                <w:ilvl w:val="0"/>
                                <w:numId w:val="3"/>
                              </w:numPr>
                            </w:pPr>
                            <w:r>
                              <w:t>User Authentication</w:t>
                            </w:r>
                          </w:p>
                          <w:p w:rsidR="00EE7815" w:rsidRDefault="00EE7815" w:rsidP="00EE7815">
                            <w:pPr>
                              <w:pStyle w:val="ListParagraph"/>
                              <w:numPr>
                                <w:ilvl w:val="0"/>
                                <w:numId w:val="3"/>
                              </w:numPr>
                            </w:pPr>
                            <w:r>
                              <w:t>API Interactions</w:t>
                            </w:r>
                          </w:p>
                          <w:p w:rsidR="00EE7815" w:rsidRDefault="00EE7815" w:rsidP="00EE7815">
                            <w:pPr>
                              <w:pStyle w:val="ListParagraph"/>
                              <w:numPr>
                                <w:ilvl w:val="0"/>
                                <w:numId w:val="3"/>
                              </w:numPr>
                            </w:pPr>
                            <w:r>
                              <w:t>Tried to provide sense of sanity</w:t>
                            </w:r>
                          </w:p>
                          <w:p w:rsidR="00EE7815" w:rsidRDefault="00EE7815" w:rsidP="00EE7815">
                            <w:pPr>
                              <w:pStyle w:val="ListParagraph"/>
                              <w:numPr>
                                <w:ilvl w:val="0"/>
                                <w:numId w:val="3"/>
                              </w:numPr>
                            </w:pPr>
                            <w:r>
                              <w:t>Scrape class that is used to interact with the Spotify API and</w:t>
                            </w:r>
                            <w:r w:rsidR="00380CD1">
                              <w:t xml:space="preserve"> fetch results</w:t>
                            </w:r>
                          </w:p>
                          <w:p w:rsidR="00380CD1" w:rsidRPr="00380CD1" w:rsidRDefault="00380CD1" w:rsidP="00380CD1">
                            <w:pPr>
                              <w:rPr>
                                <w:u w:val="single"/>
                              </w:rPr>
                            </w:pPr>
                            <w:r w:rsidRPr="00380CD1">
                              <w:rPr>
                                <w:u w:val="single"/>
                              </w:rPr>
                              <w:t>Contribution: 49%</w:t>
                            </w:r>
                          </w:p>
                          <w:p w:rsidR="00426F60" w:rsidRDefault="00380CD1" w:rsidP="00380CD1">
                            <w:pPr>
                              <w:pStyle w:val="Heading1"/>
                            </w:pPr>
                            <w:r>
                              <w:t>Connor McHugh</w:t>
                            </w:r>
                          </w:p>
                          <w:p w:rsidR="00380CD1" w:rsidRDefault="00380CD1" w:rsidP="00380CD1">
                            <w:pPr>
                              <w:pStyle w:val="ListParagraph"/>
                              <w:numPr>
                                <w:ilvl w:val="0"/>
                                <w:numId w:val="4"/>
                              </w:numPr>
                            </w:pPr>
                            <w:r>
                              <w:t>Web Server</w:t>
                            </w:r>
                          </w:p>
                          <w:p w:rsidR="00380CD1" w:rsidRDefault="00380CD1" w:rsidP="00380CD1">
                            <w:pPr>
                              <w:pStyle w:val="ListParagraph"/>
                              <w:numPr>
                                <w:ilvl w:val="0"/>
                                <w:numId w:val="4"/>
                              </w:numPr>
                            </w:pPr>
                            <w:r>
                              <w:t>HTML &amp; CSS</w:t>
                            </w:r>
                          </w:p>
                          <w:p w:rsidR="00380CD1" w:rsidRDefault="00380CD1" w:rsidP="00380CD1">
                            <w:pPr>
                              <w:pStyle w:val="ListParagraph"/>
                              <w:numPr>
                                <w:ilvl w:val="0"/>
                                <w:numId w:val="4"/>
                              </w:numPr>
                            </w:pPr>
                            <w:r>
                              <w:t>Flask Python Frontend</w:t>
                            </w:r>
                          </w:p>
                          <w:p w:rsidR="00380CD1" w:rsidRPr="00380CD1" w:rsidRDefault="00380CD1" w:rsidP="00380CD1">
                            <w:pPr>
                              <w:rPr>
                                <w:u w:val="single"/>
                              </w:rPr>
                            </w:pPr>
                            <w:r w:rsidRPr="00380CD1">
                              <w:rPr>
                                <w:u w:val="single"/>
                              </w:rPr>
                              <w:t>Contribution: 49%</w:t>
                            </w:r>
                          </w:p>
                        </w:txbxContent>
                      </v:textbox>
                      <w10:anchorlock/>
                    </v:shape>
                  </w:pict>
                </mc:Fallback>
              </mc:AlternateContent>
            </w:r>
          </w:p>
        </w:tc>
      </w:tr>
      <w:tr w:rsidR="00732598" w:rsidTr="001C62C8">
        <w:trPr>
          <w:trHeight w:val="478"/>
        </w:trPr>
        <w:tc>
          <w:tcPr>
            <w:cnfStyle w:val="001000000000" w:firstRow="0" w:lastRow="0" w:firstColumn="1" w:lastColumn="0" w:oddVBand="0" w:evenVBand="0" w:oddHBand="0" w:evenHBand="0" w:firstRowFirstColumn="0" w:firstRowLastColumn="0" w:lastRowFirstColumn="0" w:lastRowLastColumn="0"/>
            <w:tcW w:w="7815" w:type="dxa"/>
            <w:vAlign w:val="center"/>
          </w:tcPr>
          <w:p w:rsidR="00B903A7" w:rsidRPr="00B903A7" w:rsidRDefault="00B903A7" w:rsidP="00260E5B">
            <w:pPr>
              <w:pStyle w:val="Subtitle"/>
              <w:rPr>
                <w:b/>
              </w:rPr>
            </w:pPr>
          </w:p>
        </w:tc>
        <w:tc>
          <w:tcPr>
            <w:tcW w:w="235" w:type="dxa"/>
            <w:vMerge/>
          </w:tcPr>
          <w:p w:rsidR="00B903A7" w:rsidRDefault="00B903A7">
            <w:pPr>
              <w:cnfStyle w:val="000000000000" w:firstRow="0" w:lastRow="0" w:firstColumn="0" w:lastColumn="0" w:oddVBand="0" w:evenVBand="0" w:oddHBand="0" w:evenHBand="0" w:firstRowFirstColumn="0" w:firstRowLastColumn="0" w:lastRowFirstColumn="0" w:lastRowLastColumn="0"/>
            </w:pPr>
          </w:p>
        </w:tc>
        <w:tc>
          <w:tcPr>
            <w:tcW w:w="3747" w:type="dxa"/>
            <w:vMerge/>
            <w:shd w:val="clear" w:color="auto" w:fill="23CF5F" w:themeFill="accent1"/>
          </w:tcPr>
          <w:p w:rsidR="00B903A7" w:rsidRDefault="00B903A7">
            <w:pPr>
              <w:cnfStyle w:val="000000000000" w:firstRow="0" w:lastRow="0" w:firstColumn="0" w:lastColumn="0" w:oddVBand="0" w:evenVBand="0" w:oddHBand="0" w:evenHBand="0" w:firstRowFirstColumn="0" w:firstRowLastColumn="0" w:lastRowFirstColumn="0" w:lastRowLastColumn="0"/>
            </w:pPr>
          </w:p>
        </w:tc>
      </w:tr>
      <w:tr w:rsidR="00732598" w:rsidRPr="004F53E9" w:rsidTr="008A25CD">
        <w:trPr>
          <w:cnfStyle w:val="000000100000" w:firstRow="0" w:lastRow="0" w:firstColumn="0" w:lastColumn="0" w:oddVBand="0" w:evenVBand="0" w:oddHBand="1" w:evenHBand="0" w:firstRowFirstColumn="0" w:firstRowLastColumn="0" w:lastRowFirstColumn="0" w:lastRowLastColumn="0"/>
          <w:trHeight w:val="10395"/>
        </w:trPr>
        <w:tc>
          <w:tcPr>
            <w:cnfStyle w:val="001000000000" w:firstRow="0" w:lastRow="0" w:firstColumn="1" w:lastColumn="0" w:oddVBand="0" w:evenVBand="0" w:oddHBand="0" w:evenHBand="0" w:firstRowFirstColumn="0" w:firstRowLastColumn="0" w:lastRowFirstColumn="0" w:lastRowLastColumn="0"/>
            <w:tcW w:w="7815" w:type="dxa"/>
            <w:shd w:val="clear" w:color="auto" w:fill="auto"/>
            <w:vAlign w:val="center"/>
          </w:tcPr>
          <w:p w:rsidR="005D120C" w:rsidRDefault="00472AD4" w:rsidP="004F53E9">
            <w:pPr>
              <w:jc w:val="center"/>
              <w:rPr>
                <w:b w:val="0"/>
                <w:bCs w:val="0"/>
              </w:rPr>
            </w:pPr>
            <w:r>
              <w:rPr>
                <w:noProof/>
                <w:lang w:val="en-AU" w:eastAsia="zh-CN"/>
              </w:rPr>
              <mc:AlternateContent>
                <mc:Choice Requires="wps">
                  <w:drawing>
                    <wp:anchor distT="45720" distB="45720" distL="114300" distR="114300" simplePos="0" relativeHeight="251686912" behindDoc="0" locked="0" layoutInCell="1" allowOverlap="1">
                      <wp:simplePos x="0" y="0"/>
                      <wp:positionH relativeFrom="column">
                        <wp:posOffset>216535</wp:posOffset>
                      </wp:positionH>
                      <wp:positionV relativeFrom="paragraph">
                        <wp:posOffset>4192270</wp:posOffset>
                      </wp:positionV>
                      <wp:extent cx="2360930" cy="1404620"/>
                      <wp:effectExtent l="0" t="0" r="20320" b="1397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solidFill>
                              <a:ln w="9525">
                                <a:solidFill>
                                  <a:srgbClr val="000000"/>
                                </a:solidFill>
                                <a:miter lim="800000"/>
                                <a:headEnd/>
                                <a:tailEnd/>
                              </a:ln>
                            </wps:spPr>
                            <wps:txbx>
                              <w:txbxContent>
                                <w:p w:rsidR="00472AD4" w:rsidRDefault="00472AD4" w:rsidP="00472AD4">
                                  <w:r>
                                    <w:t>Alexander Lossberg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left:0;text-align:left;margin-left:17.05pt;margin-top:330.1pt;width:185.9pt;height:110.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" fillcolor="black [3213]">
                      <v:textbox style="mso-fit-shape-to-text:t">
                        <w:txbxContent>
                          <w:p w:rsidR="00472AD4" w:rsidRDefault="00472AD4" w:rsidP="00472AD4">
                            <w:r>
                              <w:t>Alexander Lossberg</w:t>
                            </w:r>
                          </w:p>
                        </w:txbxContent>
                      </v:textbox>
                    </v:shape>
                  </w:pict>
                </mc:Fallback>
              </mc:AlternateContent>
            </w:r>
            <w:r>
              <w:rPr>
                <w:noProof/>
                <w:lang w:val="en-AU" w:eastAsia="zh-CN"/>
              </w:rPr>
              <mc:AlternateContent>
                <mc:Choice Requires="wps">
                  <w:drawing>
                    <wp:anchor distT="45720" distB="45720" distL="114300" distR="114300" simplePos="0" relativeHeight="251684864" behindDoc="1" locked="0" layoutInCell="1" allowOverlap="1">
                      <wp:simplePos x="0" y="0"/>
                      <wp:positionH relativeFrom="column">
                        <wp:posOffset>232266</wp:posOffset>
                      </wp:positionH>
                      <wp:positionV relativeFrom="paragraph">
                        <wp:posOffset>3294332</wp:posOffset>
                      </wp:positionV>
                      <wp:extent cx="3010535" cy="301625"/>
                      <wp:effectExtent l="0" t="0" r="18415"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0535" cy="301625"/>
                              </a:xfrm>
                              <a:prstGeom prst="rect">
                                <a:avLst/>
                              </a:prstGeom>
                              <a:solidFill>
                                <a:schemeClr val="tx1"/>
                              </a:solidFill>
                              <a:ln w="9525">
                                <a:solidFill>
                                  <a:srgbClr val="000000"/>
                                </a:solidFill>
                                <a:miter lim="800000"/>
                                <a:headEnd/>
                                <a:tailEnd/>
                              </a:ln>
                            </wps:spPr>
                            <wps:txbx>
                              <w:txbxContent>
                                <w:p w:rsidR="00472AD4" w:rsidRDefault="00472AD4" w:rsidP="00472AD4">
                                  <w:r>
                                    <w:t>Connor McHugh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8.3pt;margin-top:259.4pt;width:237.05pt;height:23.7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" fillcolor="black [3213]">
                      <v:textbox>
                        <w:txbxContent>
                          <w:p w:rsidR="00472AD4" w:rsidRDefault="00472AD4" w:rsidP="00472AD4">
                            <w:r>
                              <w:t>Connor McHugh</w:t>
                            </w:r>
                          </w:p>
                        </w:txbxContent>
                      </v:textbox>
                    </v:shape>
                  </w:pict>
                </mc:Fallback>
              </mc:AlternateContent>
            </w:r>
            <w:r>
              <w:rPr>
                <w:noProof/>
                <w:lang w:val="en-AU" w:eastAsia="zh-CN"/>
              </w:rPr>
              <mc:AlternateContent>
                <mc:Choice Requires="wpi">
                  <w:drawing>
                    <wp:anchor distT="0" distB="0" distL="114300" distR="114300" simplePos="0" relativeHeight="251681792" behindDoc="0" locked="0" layoutInCell="1" allowOverlap="1">
                      <wp:simplePos x="0" y="0"/>
                      <wp:positionH relativeFrom="column">
                        <wp:posOffset>1530985</wp:posOffset>
                      </wp:positionH>
                      <wp:positionV relativeFrom="paragraph">
                        <wp:posOffset>3773805</wp:posOffset>
                      </wp:positionV>
                      <wp:extent cx="163830" cy="292735"/>
                      <wp:effectExtent l="57150" t="38100" r="45720" b="50165"/>
                      <wp:wrapNone/>
                      <wp:docPr id="45" name="Ink 45"/>
                      <wp:cNvGraphicFramePr/>
                      <a:graphic xmlns:a="http://schemas.openxmlformats.org/drawingml/2006/main">
                        <a:graphicData uri="http://schemas.microsoft.com/office/word/2010/wordprocessingInk">
                          <w14:contentPart bwMode="auto" r:id="rId23">
                            <w14:nvContentPartPr>
                              <w14:cNvContentPartPr/>
                            </w14:nvContentPartPr>
                            <w14:xfrm>
                              <a:off x="0" y="0"/>
                              <a:ext cx="163830" cy="292735"/>
                            </w14:xfrm>
                          </w14:contentPart>
                        </a:graphicData>
                      </a:graphic>
                      <wp14:sizeRelH relativeFrom="margin">
                        <wp14:pctWidth>0</wp14:pctWidth>
                      </wp14:sizeRelH>
                      <wp14:sizeRelV relativeFrom="margin">
                        <wp14:pctHeight>0</wp14:pctHeight>
                      </wp14:sizeRelV>
                    </wp:anchor>
                  </w:drawing>
                </mc:Choice>
                <mc:Fallback>
                  <w:pict>
                    <v:shape w14:anchorId="74AE61B7" id="Ink 45" o:spid="_x0000_s1026" type="#_x0000_t75" style="position:absolute;margin-left:119.6pt;margin-top:296.2pt;width:14.75pt;height:24.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">
                      <v:imagedata r:id="rId24" o:title=""/>
                    </v:shape>
                  </w:pict>
                </mc:Fallback>
              </mc:AlternateContent>
            </w:r>
            <w:r>
              <w:rPr>
                <w:noProof/>
                <w:lang w:val="en-AU" w:eastAsia="zh-CN"/>
              </w:rPr>
              <mc:AlternateContent>
                <mc:Choice Requires="wpi">
                  <w:drawing>
                    <wp:anchor distT="0" distB="0" distL="114300" distR="114300" simplePos="0" relativeHeight="251680768" behindDoc="0" locked="0" layoutInCell="1" allowOverlap="1">
                      <wp:simplePos x="0" y="0"/>
                      <wp:positionH relativeFrom="column">
                        <wp:posOffset>1402080</wp:posOffset>
                      </wp:positionH>
                      <wp:positionV relativeFrom="paragraph">
                        <wp:posOffset>3768090</wp:posOffset>
                      </wp:positionV>
                      <wp:extent cx="93345" cy="111760"/>
                      <wp:effectExtent l="38100" t="57150" r="59055" b="59690"/>
                      <wp:wrapNone/>
                      <wp:docPr id="44" name="Ink 44"/>
                      <wp:cNvGraphicFramePr/>
                      <a:graphic xmlns:a="http://schemas.openxmlformats.org/drawingml/2006/main">
                        <a:graphicData uri="http://schemas.microsoft.com/office/word/2010/wordprocessingInk">
                          <w14:contentPart bwMode="auto" r:id="rId25">
                            <w14:nvContentPartPr>
                              <w14:cNvContentPartPr/>
                            </w14:nvContentPartPr>
                            <w14:xfrm>
                              <a:off x="0" y="0"/>
                              <a:ext cx="93345" cy="111760"/>
                            </w14:xfrm>
                          </w14:contentPart>
                        </a:graphicData>
                      </a:graphic>
                      <wp14:sizeRelH relativeFrom="margin">
                        <wp14:pctWidth>0</wp14:pctWidth>
                      </wp14:sizeRelH>
                      <wp14:sizeRelV relativeFrom="margin">
                        <wp14:pctHeight>0</wp14:pctHeight>
                      </wp14:sizeRelV>
                    </wp:anchor>
                  </w:drawing>
                </mc:Choice>
                <mc:Fallback>
                  <w:pict>
                    <v:shape w14:anchorId="7A7852EE" id="Ink 44" o:spid="_x0000_s1026" type="#_x0000_t75" style="position:absolute;margin-left:109.45pt;margin-top:295.75pt;width:9.2pt;height:1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">
                      <v:imagedata r:id="rId26" o:title=""/>
                    </v:shape>
                  </w:pict>
                </mc:Fallback>
              </mc:AlternateContent>
            </w:r>
            <w:r>
              <w:rPr>
                <w:noProof/>
                <w:lang w:val="en-AU" w:eastAsia="zh-CN"/>
              </w:rPr>
              <mc:AlternateContent>
                <mc:Choice Requires="wpi">
                  <w:drawing>
                    <wp:anchor distT="0" distB="0" distL="114300" distR="114300" simplePos="0" relativeHeight="251679744" behindDoc="0" locked="0" layoutInCell="1" allowOverlap="1">
                      <wp:simplePos x="0" y="0"/>
                      <wp:positionH relativeFrom="column">
                        <wp:posOffset>1186180</wp:posOffset>
                      </wp:positionH>
                      <wp:positionV relativeFrom="paragraph">
                        <wp:posOffset>3782695</wp:posOffset>
                      </wp:positionV>
                      <wp:extent cx="126365" cy="133985"/>
                      <wp:effectExtent l="38100" t="38100" r="64135" b="56515"/>
                      <wp:wrapNone/>
                      <wp:docPr id="43" name="Ink 43"/>
                      <wp:cNvGraphicFramePr/>
                      <a:graphic xmlns:a="http://schemas.openxmlformats.org/drawingml/2006/main">
                        <a:graphicData uri="http://schemas.microsoft.com/office/word/2010/wordprocessingInk">
                          <w14:contentPart bwMode="auto" r:id="rId27">
                            <w14:nvContentPartPr>
                              <w14:cNvContentPartPr/>
                            </w14:nvContentPartPr>
                            <w14:xfrm>
                              <a:off x="0" y="0"/>
                              <a:ext cx="126365" cy="133985"/>
                            </w14:xfrm>
                          </w14:contentPart>
                        </a:graphicData>
                      </a:graphic>
                      <wp14:sizeRelH relativeFrom="margin">
                        <wp14:pctWidth>0</wp14:pctWidth>
                      </wp14:sizeRelH>
                      <wp14:sizeRelV relativeFrom="margin">
                        <wp14:pctHeight>0</wp14:pctHeight>
                      </wp14:sizeRelV>
                    </wp:anchor>
                  </w:drawing>
                </mc:Choice>
                <mc:Fallback>
                  <w:pict>
                    <v:shape w14:anchorId="321D80C7" id="Ink 43" o:spid="_x0000_s1026" type="#_x0000_t75" style="position:absolute;margin-left:92.45pt;margin-top:296.9pt;width:11.8pt;height:1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">
                      <v:imagedata r:id="rId28" o:title=""/>
                    </v:shape>
                  </w:pict>
                </mc:Fallback>
              </mc:AlternateContent>
            </w:r>
            <w:r>
              <w:rPr>
                <w:noProof/>
                <w:lang w:val="en-AU" w:eastAsia="zh-CN"/>
              </w:rPr>
              <mc:AlternateContent>
                <mc:Choice Requires="wpi">
                  <w:drawing>
                    <wp:anchor distT="0" distB="0" distL="114300" distR="114300" simplePos="0" relativeHeight="251677696" behindDoc="0" locked="0" layoutInCell="1" allowOverlap="1">
                      <wp:simplePos x="0" y="0"/>
                      <wp:positionH relativeFrom="column">
                        <wp:posOffset>1030605</wp:posOffset>
                      </wp:positionH>
                      <wp:positionV relativeFrom="paragraph">
                        <wp:posOffset>3726180</wp:posOffset>
                      </wp:positionV>
                      <wp:extent cx="108585" cy="170180"/>
                      <wp:effectExtent l="38100" t="38100" r="62865" b="58420"/>
                      <wp:wrapNone/>
                      <wp:docPr id="41" name="Ink 41"/>
                      <wp:cNvGraphicFramePr/>
                      <a:graphic xmlns:a="http://schemas.openxmlformats.org/drawingml/2006/main">
                        <a:graphicData uri="http://schemas.microsoft.com/office/word/2010/wordprocessingInk">
                          <w14:contentPart bwMode="auto" r:id="rId29">
                            <w14:nvContentPartPr>
                              <w14:cNvContentPartPr/>
                            </w14:nvContentPartPr>
                            <w14:xfrm>
                              <a:off x="0" y="0"/>
                              <a:ext cx="108585" cy="170180"/>
                            </w14:xfrm>
                          </w14:contentPart>
                        </a:graphicData>
                      </a:graphic>
                      <wp14:sizeRelH relativeFrom="margin">
                        <wp14:pctWidth>0</wp14:pctWidth>
                      </wp14:sizeRelH>
                      <wp14:sizeRelV relativeFrom="margin">
                        <wp14:pctHeight>0</wp14:pctHeight>
                      </wp14:sizeRelV>
                    </wp:anchor>
                  </w:drawing>
                </mc:Choice>
                <mc:Fallback>
                  <w:pict>
                    <v:shape w14:anchorId="618F2ED4" id="Ink 41" o:spid="_x0000_s1026" type="#_x0000_t75" style="position:absolute;margin-left:80.2pt;margin-top:292.45pt;width:10.4pt;height:1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">
                      <v:imagedata r:id="rId30" o:title=""/>
                    </v:shape>
                  </w:pict>
                </mc:Fallback>
              </mc:AlternateContent>
            </w:r>
            <w:r>
              <w:rPr>
                <w:noProof/>
                <w:lang w:val="en-AU" w:eastAsia="zh-CN"/>
              </w:rPr>
              <mc:AlternateContent>
                <mc:Choice Requires="wpi">
                  <w:drawing>
                    <wp:anchor distT="0" distB="0" distL="114300" distR="114300" simplePos="0" relativeHeight="251676672" behindDoc="0" locked="0" layoutInCell="1" allowOverlap="1">
                      <wp:simplePos x="0" y="0"/>
                      <wp:positionH relativeFrom="column">
                        <wp:posOffset>875030</wp:posOffset>
                      </wp:positionH>
                      <wp:positionV relativeFrom="paragraph">
                        <wp:posOffset>3687445</wp:posOffset>
                      </wp:positionV>
                      <wp:extent cx="76835" cy="254635"/>
                      <wp:effectExtent l="57150" t="38100" r="56515" b="50165"/>
                      <wp:wrapNone/>
                      <wp:docPr id="40" name="Ink 40"/>
                      <wp:cNvGraphicFramePr/>
                      <a:graphic xmlns:a="http://schemas.openxmlformats.org/drawingml/2006/main">
                        <a:graphicData uri="http://schemas.microsoft.com/office/word/2010/wordprocessingInk">
                          <w14:contentPart bwMode="auto" r:id="rId31">
                            <w14:nvContentPartPr>
                              <w14:cNvContentPartPr/>
                            </w14:nvContentPartPr>
                            <w14:xfrm>
                              <a:off x="0" y="0"/>
                              <a:ext cx="76835" cy="254635"/>
                            </w14:xfrm>
                          </w14:contentPart>
                        </a:graphicData>
                      </a:graphic>
                      <wp14:sizeRelH relativeFrom="margin">
                        <wp14:pctWidth>0</wp14:pctWidth>
                      </wp14:sizeRelH>
                      <wp14:sizeRelV relativeFrom="margin">
                        <wp14:pctHeight>0</wp14:pctHeight>
                      </wp14:sizeRelV>
                    </wp:anchor>
                  </w:drawing>
                </mc:Choice>
                <mc:Fallback>
                  <w:pict>
                    <v:shape w14:anchorId="7EE7D2ED" id="Ink 40" o:spid="_x0000_s1026" type="#_x0000_t75" style="position:absolute;margin-left:67.95pt;margin-top:289.4pt;width:7.9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">
                      <v:imagedata r:id="rId32" o:title=""/>
                    </v:shape>
                  </w:pict>
                </mc:Fallback>
              </mc:AlternateContent>
            </w:r>
            <w:r>
              <w:rPr>
                <w:noProof/>
                <w:lang w:val="en-AU" w:eastAsia="zh-CN"/>
              </w:rPr>
              <mc:AlternateContent>
                <mc:Choice Requires="wpi">
                  <w:drawing>
                    <wp:anchor distT="0" distB="0" distL="114300" distR="114300" simplePos="0" relativeHeight="251678720" behindDoc="0" locked="0" layoutInCell="1" allowOverlap="1">
                      <wp:simplePos x="0" y="0"/>
                      <wp:positionH relativeFrom="column">
                        <wp:posOffset>702945</wp:posOffset>
                      </wp:positionH>
                      <wp:positionV relativeFrom="paragraph">
                        <wp:posOffset>3677285</wp:posOffset>
                      </wp:positionV>
                      <wp:extent cx="78105" cy="282575"/>
                      <wp:effectExtent l="57150" t="38100" r="55245" b="60325"/>
                      <wp:wrapNone/>
                      <wp:docPr id="42" name="Ink 42"/>
                      <wp:cNvGraphicFramePr/>
                      <a:graphic xmlns:a="http://schemas.openxmlformats.org/drawingml/2006/main">
                        <a:graphicData uri="http://schemas.microsoft.com/office/word/2010/wordprocessingInk">
                          <w14:contentPart bwMode="auto" r:id="rId33">
                            <w14:nvContentPartPr>
                              <w14:cNvContentPartPr/>
                            </w14:nvContentPartPr>
                            <w14:xfrm>
                              <a:off x="0" y="0"/>
                              <a:ext cx="78105" cy="282575"/>
                            </w14:xfrm>
                          </w14:contentPart>
                        </a:graphicData>
                      </a:graphic>
                      <wp14:sizeRelH relativeFrom="margin">
                        <wp14:pctWidth>0</wp14:pctWidth>
                      </wp14:sizeRelH>
                      <wp14:sizeRelV relativeFrom="margin">
                        <wp14:pctHeight>0</wp14:pctHeight>
                      </wp14:sizeRelV>
                    </wp:anchor>
                  </w:drawing>
                </mc:Choice>
                <mc:Fallback>
                  <w:pict>
                    <v:shape w14:anchorId="4F5BF838" id="Ink 42" o:spid="_x0000_s1026" type="#_x0000_t75" style="position:absolute;margin-left:54.4pt;margin-top:288.6pt;width:8pt;height:24.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">
                      <v:imagedata r:id="rId34" o:title=""/>
                    </v:shape>
                  </w:pict>
                </mc:Fallback>
              </mc:AlternateContent>
            </w:r>
            <w:r>
              <w:rPr>
                <w:noProof/>
                <w:lang w:val="en-AU" w:eastAsia="zh-CN"/>
              </w:rPr>
              <mc:AlternateContent>
                <mc:Choice Requires="wpi">
                  <w:drawing>
                    <wp:anchor distT="0" distB="0" distL="114300" distR="114300" simplePos="0" relativeHeight="251675648" behindDoc="0" locked="0" layoutInCell="1" allowOverlap="1">
                      <wp:simplePos x="0" y="0"/>
                      <wp:positionH relativeFrom="column">
                        <wp:posOffset>564515</wp:posOffset>
                      </wp:positionH>
                      <wp:positionV relativeFrom="paragraph">
                        <wp:posOffset>3712210</wp:posOffset>
                      </wp:positionV>
                      <wp:extent cx="91440" cy="197485"/>
                      <wp:effectExtent l="38100" t="57150" r="22860" b="50165"/>
                      <wp:wrapNone/>
                      <wp:docPr id="39" name="Ink 39"/>
                      <wp:cNvGraphicFramePr/>
                      <a:graphic xmlns:a="http://schemas.openxmlformats.org/drawingml/2006/main">
                        <a:graphicData uri="http://schemas.microsoft.com/office/word/2010/wordprocessingInk">
                          <w14:contentPart bwMode="auto" r:id="rId35">
                            <w14:nvContentPartPr>
                              <w14:cNvContentPartPr/>
                            </w14:nvContentPartPr>
                            <w14:xfrm>
                              <a:off x="0" y="0"/>
                              <a:ext cx="91440" cy="197485"/>
                            </w14:xfrm>
                          </w14:contentPart>
                        </a:graphicData>
                      </a:graphic>
                      <wp14:sizeRelH relativeFrom="margin">
                        <wp14:pctWidth>0</wp14:pctWidth>
                      </wp14:sizeRelH>
                      <wp14:sizeRelV relativeFrom="margin">
                        <wp14:pctHeight>0</wp14:pctHeight>
                      </wp14:sizeRelV>
                    </wp:anchor>
                  </w:drawing>
                </mc:Choice>
                <mc:Fallback>
                  <w:pict>
                    <v:shape w14:anchorId="0F8955C1" id="Ink 39" o:spid="_x0000_s1026" type="#_x0000_t75" style="position:absolute;margin-left:43.5pt;margin-top:291.35pt;width:9.05pt;height:1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">
                      <v:imagedata r:id="rId36" o:title=""/>
                    </v:shape>
                  </w:pict>
                </mc:Fallback>
              </mc:AlternateContent>
            </w:r>
            <w:r>
              <w:rPr>
                <w:noProof/>
                <w:lang w:val="en-AU" w:eastAsia="zh-CN"/>
              </w:rPr>
              <mc:AlternateContent>
                <mc:Choice Requires="wpi">
                  <w:drawing>
                    <wp:anchor distT="0" distB="0" distL="114300" distR="114300" simplePos="0" relativeHeight="251674624" behindDoc="0" locked="0" layoutInCell="1" allowOverlap="1">
                      <wp:simplePos x="0" y="0"/>
                      <wp:positionH relativeFrom="column">
                        <wp:posOffset>370840</wp:posOffset>
                      </wp:positionH>
                      <wp:positionV relativeFrom="paragraph">
                        <wp:posOffset>3702685</wp:posOffset>
                      </wp:positionV>
                      <wp:extent cx="140335" cy="213995"/>
                      <wp:effectExtent l="38100" t="38100" r="50165" b="52705"/>
                      <wp:wrapNone/>
                      <wp:docPr id="38" name="Ink 38"/>
                      <wp:cNvGraphicFramePr/>
                      <a:graphic xmlns:a="http://schemas.openxmlformats.org/drawingml/2006/main">
                        <a:graphicData uri="http://schemas.microsoft.com/office/word/2010/wordprocessingInk">
                          <w14:contentPart bwMode="auto" r:id="rId37">
                            <w14:nvContentPartPr>
                              <w14:cNvContentPartPr/>
                            </w14:nvContentPartPr>
                            <w14:xfrm>
                              <a:off x="0" y="0"/>
                              <a:ext cx="140335" cy="213995"/>
                            </w14:xfrm>
                          </w14:contentPart>
                        </a:graphicData>
                      </a:graphic>
                      <wp14:sizeRelH relativeFrom="margin">
                        <wp14:pctWidth>0</wp14:pctWidth>
                      </wp14:sizeRelH>
                      <wp14:sizeRelV relativeFrom="margin">
                        <wp14:pctHeight>0</wp14:pctHeight>
                      </wp14:sizeRelV>
                    </wp:anchor>
                  </w:drawing>
                </mc:Choice>
                <mc:Fallback>
                  <w:pict>
                    <v:shape w14:anchorId="2D6F7BF8" id="Ink 38" o:spid="_x0000_s1026" type="#_x0000_t75" style="position:absolute;margin-left:28.25pt;margin-top:290.6pt;width:12.9pt;height:1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">
                      <v:imagedata r:id="rId38" o:title=""/>
                    </v:shape>
                  </w:pict>
                </mc:Fallback>
              </mc:AlternateContent>
            </w:r>
            <w:r>
              <w:rPr>
                <w:noProof/>
                <w:lang w:val="en-AU" w:eastAsia="zh-CN"/>
              </w:rPr>
              <mc:AlternateContent>
                <mc:Choice Requires="wpi">
                  <w:drawing>
                    <wp:anchor distT="0" distB="0" distL="114300" distR="114300" simplePos="0" relativeHeight="251682816" behindDoc="0" locked="0" layoutInCell="1" allowOverlap="1">
                      <wp:simplePos x="0" y="0"/>
                      <wp:positionH relativeFrom="column">
                        <wp:posOffset>280035</wp:posOffset>
                      </wp:positionH>
                      <wp:positionV relativeFrom="paragraph">
                        <wp:posOffset>3928745</wp:posOffset>
                      </wp:positionV>
                      <wp:extent cx="0" cy="0"/>
                      <wp:effectExtent l="57150" t="57150" r="57150" b="57150"/>
                      <wp:wrapNone/>
                      <wp:docPr id="46" name="Ink 46"/>
                      <wp:cNvGraphicFramePr/>
                      <a:graphic xmlns:a="http://schemas.openxmlformats.org/drawingml/2006/main">
                        <a:graphicData uri="http://schemas.microsoft.com/office/word/2010/wordprocessingInk">
                          <w14:contentPart bwMode="auto" r:id="rId39">
                            <w14:nvContentPartPr>
                              <w14:cNvContentPartPr/>
                            </w14:nvContentPartPr>
                            <w14:xfrm>
                              <a:off x="0" y="0"/>
                              <a:ext cx="0" cy="0"/>
                            </w14:xfrm>
                          </w14:contentPart>
                        </a:graphicData>
                      </a:graphic>
                      <wp14:sizeRelH relativeFrom="margin">
                        <wp14:pctWidth>0</wp14:pctWidth>
                      </wp14:sizeRelH>
                      <wp14:sizeRelV relativeFrom="margin">
                        <wp14:pctHeight>0</wp14:pctHeight>
                      </wp14:sizeRelV>
                    </wp:anchor>
                  </w:drawing>
                </mc:Choice>
                <mc:Fallback>
                  <w:pict>
                    <v:shape w14:anchorId="53D59E3A" id="Ink 46" o:spid="_x0000_s1026" type="#_x0000_t75" style="position:absolute;margin-left:22.05pt;margin-top:309.35pt;width:0;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">
                      <v:imagedata r:id="rId40" o:title=""/>
                    </v:shape>
                  </w:pict>
                </mc:Fallback>
              </mc:AlternateContent>
            </w:r>
            <w:r>
              <w:rPr>
                <w:noProof/>
                <w:lang w:val="en-AU" w:eastAsia="zh-CN"/>
              </w:rPr>
              <mc:AlternateContent>
                <mc:Choice Requires="wpi">
                  <w:drawing>
                    <wp:anchor distT="0" distB="0" distL="114300" distR="114300" simplePos="0" relativeHeight="251672576" behindDoc="0" locked="0" layoutInCell="1" allowOverlap="1">
                      <wp:simplePos x="0" y="0"/>
                      <wp:positionH relativeFrom="column">
                        <wp:posOffset>26670</wp:posOffset>
                      </wp:positionH>
                      <wp:positionV relativeFrom="paragraph">
                        <wp:posOffset>3839845</wp:posOffset>
                      </wp:positionV>
                      <wp:extent cx="172085" cy="45085"/>
                      <wp:effectExtent l="38100" t="57150" r="56515" b="50165"/>
                      <wp:wrapNone/>
                      <wp:docPr id="36" name="Ink 36"/>
                      <wp:cNvGraphicFramePr/>
                      <a:graphic xmlns:a="http://schemas.openxmlformats.org/drawingml/2006/main">
                        <a:graphicData uri="http://schemas.microsoft.com/office/word/2010/wordprocessingInk">
                          <w14:contentPart bwMode="auto" r:id="rId41">
                            <w14:nvContentPartPr>
                              <w14:cNvContentPartPr/>
                            </w14:nvContentPartPr>
                            <w14:xfrm>
                              <a:off x="0" y="0"/>
                              <a:ext cx="172085" cy="45085"/>
                            </w14:xfrm>
                          </w14:contentPart>
                        </a:graphicData>
                      </a:graphic>
                      <wp14:sizeRelH relativeFrom="margin">
                        <wp14:pctWidth>0</wp14:pctWidth>
                      </wp14:sizeRelH>
                      <wp14:sizeRelV relativeFrom="margin">
                        <wp14:pctHeight>0</wp14:pctHeight>
                      </wp14:sizeRelV>
                    </wp:anchor>
                  </w:drawing>
                </mc:Choice>
                <mc:Fallback>
                  <w:pict>
                    <v:shape w14:anchorId="77B3D43C" id="Ink 36" o:spid="_x0000_s1026" type="#_x0000_t75" style="position:absolute;margin-left:1.15pt;margin-top:301.4pt;width:15.4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">
                      <v:imagedata r:id="rId42" o:title=""/>
                    </v:shape>
                  </w:pict>
                </mc:Fallback>
              </mc:AlternateContent>
            </w:r>
            <w:r>
              <w:rPr>
                <w:noProof/>
                <w:lang w:val="en-AU" w:eastAsia="zh-CN"/>
              </w:rPr>
              <mc:AlternateContent>
                <mc:Choice Requires="wpi">
                  <w:drawing>
                    <wp:anchor distT="0" distB="0" distL="114300" distR="114300" simplePos="0" relativeHeight="251673600" behindDoc="0" locked="0" layoutInCell="1" allowOverlap="1">
                      <wp:simplePos x="0" y="0"/>
                      <wp:positionH relativeFrom="column">
                        <wp:posOffset>465178</wp:posOffset>
                      </wp:positionH>
                      <wp:positionV relativeFrom="paragraph">
                        <wp:posOffset>4165599</wp:posOffset>
                      </wp:positionV>
                      <wp:extent cx="45719" cy="45719"/>
                      <wp:effectExtent l="0" t="0" r="0" b="0"/>
                      <wp:wrapNone/>
                      <wp:docPr id="37" name="Ink 37"/>
                      <wp:cNvGraphicFramePr/>
                      <a:graphic xmlns:a="http://schemas.openxmlformats.org/drawingml/2006/main">
                        <a:graphicData uri="http://schemas.microsoft.com/office/word/2010/wordprocessingInk">
                          <w14:contentPart bwMode="auto" r:id="rId43">
                            <w14:nvContentPartPr>
                              <w14:cNvContentPartPr/>
                            </w14:nvContentPartPr>
                            <w14:xfrm>
                              <a:off x="0" y="0"/>
                              <a:ext cx="45719" cy="45719"/>
                            </w14:xfrm>
                          </w14:contentPart>
                        </a:graphicData>
                      </a:graphic>
                      <wp14:sizeRelH relativeFrom="margin">
                        <wp14:pctWidth>0</wp14:pctWidth>
                      </wp14:sizeRelH>
                      <wp14:sizeRelV relativeFrom="margin">
                        <wp14:pctHeight>0</wp14:pctHeight>
                      </wp14:sizeRelV>
                    </wp:anchor>
                  </w:drawing>
                </mc:Choice>
                <mc:Fallback>
                  <w:pict>
                    <v:shape w14:anchorId="560B4CE6" id="Ink 37" o:spid="_x0000_s1026" type="#_x0000_t75" style="position:absolute;margin-left:36.65pt;margin-top:328pt;width:3.6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">
                      <v:imagedata r:id="rId44" o:title=""/>
                    </v:shape>
                  </w:pict>
                </mc:Fallback>
              </mc:AlternateContent>
            </w:r>
            <w:r w:rsidR="00DD595D">
              <w:rPr>
                <w:noProof/>
                <w:lang w:val="en-AU" w:eastAsia="zh-CN"/>
              </w:rPr>
              <mc:AlternateContent>
                <mc:Choice Requires="wpi">
                  <w:drawing>
                    <wp:anchor distT="0" distB="0" distL="114300" distR="114300" simplePos="0" relativeHeight="251671552" behindDoc="0" locked="0" layoutInCell="1" allowOverlap="1">
                      <wp:simplePos x="0" y="0"/>
                      <wp:positionH relativeFrom="column">
                        <wp:posOffset>59738</wp:posOffset>
                      </wp:positionH>
                      <wp:positionV relativeFrom="paragraph">
                        <wp:posOffset>3691147</wp:posOffset>
                      </wp:positionV>
                      <wp:extent cx="100431" cy="279049"/>
                      <wp:effectExtent l="38100" t="38100" r="52070" b="64135"/>
                      <wp:wrapNone/>
                      <wp:docPr id="35" name="Ink 35"/>
                      <wp:cNvGraphicFramePr/>
                      <a:graphic xmlns:a="http://schemas.openxmlformats.org/drawingml/2006/main">
                        <a:graphicData uri="http://schemas.microsoft.com/office/word/2010/wordprocessingInk">
                          <w14:contentPart bwMode="auto" r:id="rId45">
                            <w14:nvContentPartPr>
                              <w14:cNvContentPartPr/>
                            </w14:nvContentPartPr>
                            <w14:xfrm>
                              <a:off x="0" y="0"/>
                              <a:ext cx="100431" cy="279049"/>
                            </w14:xfrm>
                          </w14:contentPart>
                        </a:graphicData>
                      </a:graphic>
                      <wp14:sizeRelH relativeFrom="margin">
                        <wp14:pctWidth>0</wp14:pctWidth>
                      </wp14:sizeRelH>
                      <wp14:sizeRelV relativeFrom="margin">
                        <wp14:pctHeight>0</wp14:pctHeight>
                      </wp14:sizeRelV>
                    </wp:anchor>
                  </w:drawing>
                </mc:Choice>
                <mc:Fallback>
                  <w:pict>
                    <v:shape w14:anchorId="72371349" id="Ink 35" o:spid="_x0000_s1026" type="#_x0000_t75" style="position:absolute;margin-left:3.75pt;margin-top:289.7pt;width:9.8pt;height:2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">
                      <v:imagedata r:id="rId46" o:title=""/>
                    </v:shape>
                  </w:pict>
                </mc:Fallback>
              </mc:AlternateContent>
            </w:r>
            <w:r w:rsidR="00DD595D">
              <w:rPr>
                <w:noProof/>
                <w:lang w:val="en-AU" w:eastAsia="zh-CN"/>
              </w:rPr>
              <mc:AlternateContent>
                <mc:Choice Requires="wpi">
                  <w:drawing>
                    <wp:anchor distT="0" distB="0" distL="114300" distR="114300" simplePos="0" relativeHeight="251670528" behindDoc="0" locked="0" layoutInCell="1" allowOverlap="1">
                      <wp:simplePos x="0" y="0"/>
                      <wp:positionH relativeFrom="column">
                        <wp:posOffset>142796</wp:posOffset>
                      </wp:positionH>
                      <wp:positionV relativeFrom="paragraph">
                        <wp:posOffset>2780395</wp:posOffset>
                      </wp:positionV>
                      <wp:extent cx="1769040" cy="572040"/>
                      <wp:effectExtent l="38100" t="38100" r="0" b="57150"/>
                      <wp:wrapNone/>
                      <wp:docPr id="7" name="Ink 7"/>
                      <wp:cNvGraphicFramePr/>
                      <a:graphic xmlns:a="http://schemas.openxmlformats.org/drawingml/2006/main">
                        <a:graphicData uri="http://schemas.microsoft.com/office/word/2010/wordprocessingInk">
                          <w14:contentPart bwMode="auto" r:id="rId47">
                            <w14:nvContentPartPr>
                              <w14:cNvContentPartPr/>
                            </w14:nvContentPartPr>
                            <w14:xfrm>
                              <a:off x="0" y="0"/>
                              <a:ext cx="1769040" cy="572040"/>
                            </w14:xfrm>
                          </w14:contentPart>
                        </a:graphicData>
                      </a:graphic>
                    </wp:anchor>
                  </w:drawing>
                </mc:Choice>
                <mc:Fallback>
                  <w:pict>
                    <v:shape w14:anchorId="0778CA68" id="Ink 7" o:spid="_x0000_s1026" type="#_x0000_t75" style="position:absolute;margin-left:10.3pt;margin-top:218pt;width:141.2pt;height:46.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">
                      <v:imagedata r:id="rId48" o:title=""/>
                    </v:shape>
                  </w:pict>
                </mc:Fallback>
              </mc:AlternateContent>
            </w:r>
            <w:r w:rsidR="004F53E9">
              <w:rPr>
                <w:noProof/>
                <w:lang w:val="en-AU" w:eastAsia="zh-CN"/>
              </w:rPr>
              <mc:AlternateContent>
                <mc:Choice Requires="wps">
                  <w:drawing>
                    <wp:inline distT="0" distB="0" distL="0" distR="0" wp14:anchorId="037413F8" wp14:editId="172EB895">
                      <wp:extent cx="4885349" cy="6282047"/>
                      <wp:effectExtent l="0" t="0" r="0" b="5080"/>
                      <wp:docPr id="9" name="Text Box 9"/>
                      <wp:cNvGraphicFramePr/>
                      <a:graphic xmlns:a="http://schemas.openxmlformats.org/drawingml/2006/main">
                        <a:graphicData uri="http://schemas.microsoft.com/office/word/2010/wordprocessingShape">
                          <wps:wsp>
                            <wps:cNvSpPr txBox="1"/>
                            <wps:spPr>
                              <a:xfrm>
                                <a:off x="0" y="0"/>
                                <a:ext cx="4885349" cy="62820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E1D8F" w:rsidRPr="00380CD1" w:rsidRDefault="005E1D8F" w:rsidP="005E1D8F">
                                  <w:pPr>
                                    <w:pStyle w:val="Heading2"/>
                                    <w:rPr>
                                      <w:b w:val="0"/>
                                      <w:bCs w:val="0"/>
                                      <w:i/>
                                      <w:iCs/>
                                    </w:rPr>
                                  </w:pPr>
                                  <w:r w:rsidRPr="00380CD1">
                                    <w:rPr>
                                      <w:b w:val="0"/>
                                      <w:bCs w:val="0"/>
                                      <w:i/>
                                      <w:iCs/>
                                    </w:rPr>
                                    <w:t xml:space="preserve">By completing this form we agree to the following: </w:t>
                                  </w:r>
                                </w:p>
                                <w:p w:rsidR="005E1D8F" w:rsidRPr="005E1D8F" w:rsidRDefault="005E1D8F" w:rsidP="005E1D8F">
                                  <w:pPr>
                                    <w:pStyle w:val="ListParagraph"/>
                                    <w:numPr>
                                      <w:ilvl w:val="0"/>
                                      <w:numId w:val="2"/>
                                    </w:numPr>
                                    <w:spacing w:after="0"/>
                                    <w:rPr>
                                      <w:color w:val="D9D9D9" w:themeColor="background1" w:themeShade="D9"/>
                                    </w:rPr>
                                  </w:pPr>
                                  <w:r w:rsidRPr="005E1D8F">
                                    <w:rPr>
                                      <w:color w:val="D9D9D9" w:themeColor="background1" w:themeShade="D9"/>
                                    </w:rPr>
                                    <w:t>We declare that all of the work submitted for this assignment is our own original work except for material that is explicitly referenced and for which we have permission, or which is freely available (and also referenced).</w:t>
                                  </w:r>
                                </w:p>
                                <w:p w:rsidR="005E1D8F" w:rsidRPr="005E1D8F" w:rsidRDefault="005E1D8F" w:rsidP="005E1D8F">
                                  <w:pPr>
                                    <w:pStyle w:val="ListParagraph"/>
                                    <w:numPr>
                                      <w:ilvl w:val="0"/>
                                      <w:numId w:val="2"/>
                                    </w:numPr>
                                    <w:spacing w:after="0"/>
                                    <w:rPr>
                                      <w:color w:val="D9D9D9" w:themeColor="background1" w:themeShade="D9"/>
                                    </w:rPr>
                                  </w:pPr>
                                  <w:r w:rsidRPr="005E1D8F">
                                    <w:rPr>
                                      <w:color w:val="D9D9D9" w:themeColor="background1" w:themeShade="D9"/>
                                    </w:rPr>
                                    <w:t>We agree that QUT may archive this assignment for an indefinite period of time, and use it in the future for educational purposes including, but not limited to: as an example of previous work; as the basis for assignments, lectures or tutorials; for comparison when scanning for plagiarism, etc.</w:t>
                                  </w:r>
                                </w:p>
                                <w:p w:rsidR="00426F60" w:rsidRDefault="005E1D8F" w:rsidP="005E1D8F">
                                  <w:pPr>
                                    <w:pStyle w:val="ListParagraph"/>
                                    <w:numPr>
                                      <w:ilvl w:val="0"/>
                                      <w:numId w:val="2"/>
                                    </w:numPr>
                                    <w:spacing w:after="0"/>
                                    <w:rPr>
                                      <w:color w:val="D9D9D9" w:themeColor="background1" w:themeShade="D9"/>
                                    </w:rPr>
                                  </w:pPr>
                                  <w:r w:rsidRPr="005E1D8F">
                                    <w:rPr>
                                      <w:color w:val="D9D9D9" w:themeColor="background1" w:themeShade="D9"/>
                                    </w:rPr>
                                    <w:t>We agree to indemnify QUT and hold it blameless if copyright infringements are found in this work and the copyright owner takes action against QUT that is not covered by the normal terms of Educational Use.</w:t>
                                  </w:r>
                                </w:p>
                                <w:p w:rsidR="00DD595D" w:rsidRPr="00DD595D" w:rsidRDefault="00DD595D" w:rsidP="00DD595D">
                                  <w:pPr>
                                    <w:spacing w:after="0"/>
                                    <w:rPr>
                                      <w:color w:val="D9D9D9" w:themeColor="background1" w:themeShade="D9"/>
                                    </w:rPr>
                                  </w:pPr>
                                  <w:r>
                                    <w:rPr>
                                      <w:color w:val="D9D9D9" w:themeColor="background1" w:themeShade="D9"/>
                                    </w:rPr>
                                    <w:t>Signed: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37413F8" id="Text Box 9" o:spid="_x0000_s1034" type="#_x0000_t202" style="width:384.65pt;height:49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" filled="f" stroked="f">
                      <v:textbox>
                        <w:txbxContent>
                          <w:p w:rsidR="005E1D8F" w:rsidRPr="00380CD1" w:rsidRDefault="005E1D8F" w:rsidP="005E1D8F">
                            <w:pPr>
                              <w:pStyle w:val="Heading2"/>
                              <w:rPr>
                                <w:b w:val="0"/>
                                <w:bCs w:val="0"/>
                                <w:i/>
                                <w:iCs/>
                              </w:rPr>
                            </w:pPr>
                            <w:r w:rsidRPr="00380CD1">
                              <w:rPr>
                                <w:b w:val="0"/>
                                <w:bCs w:val="0"/>
                                <w:i/>
                                <w:iCs/>
                              </w:rPr>
                              <w:t xml:space="preserve">By completing this form we agree to the following: </w:t>
                            </w:r>
                          </w:p>
                          <w:p w:rsidR="005E1D8F" w:rsidRPr="005E1D8F" w:rsidRDefault="005E1D8F" w:rsidP="005E1D8F">
                            <w:pPr>
                              <w:pStyle w:val="ListParagraph"/>
                              <w:numPr>
                                <w:ilvl w:val="0"/>
                                <w:numId w:val="2"/>
                              </w:numPr>
                              <w:spacing w:after="0"/>
                              <w:rPr>
                                <w:color w:val="D9D9D9" w:themeColor="background1" w:themeShade="D9"/>
                              </w:rPr>
                            </w:pPr>
                            <w:r w:rsidRPr="005E1D8F">
                              <w:rPr>
                                <w:color w:val="D9D9D9" w:themeColor="background1" w:themeShade="D9"/>
                              </w:rPr>
                              <w:t>We declare that all of the work submitted for this assignment is our own original work except for material that is explicitly referenced and for which we have permission, or which is freely available (and also referenced).</w:t>
                            </w:r>
                          </w:p>
                          <w:p w:rsidR="005E1D8F" w:rsidRPr="005E1D8F" w:rsidRDefault="005E1D8F" w:rsidP="005E1D8F">
                            <w:pPr>
                              <w:pStyle w:val="ListParagraph"/>
                              <w:numPr>
                                <w:ilvl w:val="0"/>
                                <w:numId w:val="2"/>
                              </w:numPr>
                              <w:spacing w:after="0"/>
                              <w:rPr>
                                <w:color w:val="D9D9D9" w:themeColor="background1" w:themeShade="D9"/>
                              </w:rPr>
                            </w:pPr>
                            <w:r w:rsidRPr="005E1D8F">
                              <w:rPr>
                                <w:color w:val="D9D9D9" w:themeColor="background1" w:themeShade="D9"/>
                              </w:rPr>
                              <w:t>We agree that QUT may archive this assignment for an indefinite period of time, and use it in the future for educational purposes including, but not limited to: as an example of previous work; as the basis for assignments, lectures or tutorials; for comparison when scanning for plagiarism, etc.</w:t>
                            </w:r>
                          </w:p>
                          <w:p w:rsidR="00426F60" w:rsidRDefault="005E1D8F" w:rsidP="005E1D8F">
                            <w:pPr>
                              <w:pStyle w:val="ListParagraph"/>
                              <w:numPr>
                                <w:ilvl w:val="0"/>
                                <w:numId w:val="2"/>
                              </w:numPr>
                              <w:spacing w:after="0"/>
                              <w:rPr>
                                <w:color w:val="D9D9D9" w:themeColor="background1" w:themeShade="D9"/>
                              </w:rPr>
                            </w:pPr>
                            <w:r w:rsidRPr="005E1D8F">
                              <w:rPr>
                                <w:color w:val="D9D9D9" w:themeColor="background1" w:themeShade="D9"/>
                              </w:rPr>
                              <w:t>We agree to indemnify QUT and hold it blameless if copyright infringements are found in this work and the copyright owner takes action against QUT that is not covered by the normal terms of Educational Use.</w:t>
                            </w:r>
                          </w:p>
                          <w:p w:rsidR="00DD595D" w:rsidRPr="00DD595D" w:rsidRDefault="00DD595D" w:rsidP="00DD595D">
                            <w:pPr>
                              <w:spacing w:after="0"/>
                              <w:rPr>
                                <w:color w:val="D9D9D9" w:themeColor="background1" w:themeShade="D9"/>
                              </w:rPr>
                            </w:pPr>
                            <w:r>
                              <w:rPr>
                                <w:color w:val="D9D9D9" w:themeColor="background1" w:themeShade="D9"/>
                              </w:rPr>
                              <w:t>Signed:</w:t>
                            </w:r>
                          </w:p>
                        </w:txbxContent>
                      </v:textbox>
                      <w10:anchorlock/>
                    </v:shape>
                  </w:pict>
                </mc:Fallback>
              </mc:AlternateContent>
            </w:r>
          </w:p>
          <w:p w:rsidR="00B903A7" w:rsidRPr="005D120C" w:rsidRDefault="00B903A7" w:rsidP="005D120C"/>
        </w:tc>
        <w:tc>
          <w:tcPr>
            <w:tcW w:w="235" w:type="dxa"/>
            <w:vMerge/>
          </w:tcPr>
          <w:p w:rsidR="00B903A7" w:rsidRDefault="00B903A7">
            <w:pPr>
              <w:cnfStyle w:val="000000100000" w:firstRow="0" w:lastRow="0" w:firstColumn="0" w:lastColumn="0" w:oddVBand="0" w:evenVBand="0" w:oddHBand="1" w:evenHBand="0" w:firstRowFirstColumn="0" w:firstRowLastColumn="0" w:lastRowFirstColumn="0" w:lastRowLastColumn="0"/>
            </w:pPr>
          </w:p>
        </w:tc>
        <w:tc>
          <w:tcPr>
            <w:tcW w:w="3747" w:type="dxa"/>
            <w:vMerge/>
            <w:shd w:val="clear" w:color="auto" w:fill="23CF5F" w:themeFill="accent1"/>
          </w:tcPr>
          <w:p w:rsidR="00B903A7" w:rsidRDefault="00B903A7">
            <w:pPr>
              <w:cnfStyle w:val="000000100000" w:firstRow="0" w:lastRow="0" w:firstColumn="0" w:lastColumn="0" w:oddVBand="0" w:evenVBand="0" w:oddHBand="1" w:evenHBand="0" w:firstRowFirstColumn="0" w:firstRowLastColumn="0" w:lastRowFirstColumn="0" w:lastRowLastColumn="0"/>
            </w:pPr>
          </w:p>
        </w:tc>
      </w:tr>
    </w:tbl>
    <w:p w:rsidR="002F5CAA" w:rsidRDefault="002F5CAA" w:rsidP="001C62C8">
      <w:pPr>
        <w:rPr>
          <w:sz w:val="24"/>
        </w:rPr>
      </w:pPr>
    </w:p>
    <w:p w:rsidR="002F5CAA" w:rsidRDefault="002F5CAA">
      <w:pPr>
        <w:rPr>
          <w:sz w:val="24"/>
        </w:rPr>
      </w:pPr>
      <w:r>
        <w:rPr>
          <w:sz w:val="24"/>
        </w:rPr>
        <w:br w:type="page"/>
      </w:r>
    </w:p>
    <w:p w:rsidR="004F53E9" w:rsidRDefault="002F5CAA" w:rsidP="001C62C8">
      <w:pPr>
        <w:rPr>
          <w:sz w:val="24"/>
        </w:rPr>
      </w:pPr>
      <w:r>
        <w:rPr>
          <w:noProof/>
          <w:lang w:val="en-AU" w:eastAsia="zh-CN"/>
        </w:rPr>
        <w:lastRenderedPageBreak/>
        <mc:AlternateContent>
          <mc:Choice Requires="wps">
            <w:drawing>
              <wp:inline distT="0" distB="0" distL="0" distR="0" wp14:anchorId="016E7002" wp14:editId="04CBAB30">
                <wp:extent cx="4885055" cy="475013"/>
                <wp:effectExtent l="0" t="0" r="0" b="1270"/>
                <wp:docPr id="48" name="Text Box 48"/>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F5CAA" w:rsidRPr="00472AD4" w:rsidRDefault="002F5CAA" w:rsidP="002F5CAA">
                            <w:pPr>
                              <w:pStyle w:val="Title"/>
                              <w:rPr>
                                <w:lang w:val="en-AU"/>
                              </w:rPr>
                            </w:pPr>
                            <w:r w:rsidRPr="002F5CAA">
                              <w:rPr>
                                <w:lang w:val="en-AU"/>
                              </w:rPr>
                              <w:t>Project 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6E7002" id="Text Box 48" o:spid="_x0000_s1035"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" filled="f" stroked="f">
                <v:textbox>
                  <w:txbxContent>
                    <w:p w:rsidR="002F5CAA" w:rsidRPr="00472AD4" w:rsidRDefault="002F5CAA" w:rsidP="002F5CAA">
                      <w:pPr>
                        <w:pStyle w:val="Title"/>
                        <w:rPr>
                          <w:lang w:val="en-AU"/>
                        </w:rPr>
                      </w:pPr>
                      <w:r w:rsidRPr="002F5CAA">
                        <w:rPr>
                          <w:lang w:val="en-AU"/>
                        </w:rPr>
                        <w:t>Project Objectives</w:t>
                      </w:r>
                    </w:p>
                  </w:txbxContent>
                </v:textbox>
                <w10:anchorlock/>
              </v:shape>
            </w:pict>
          </mc:Fallback>
        </mc:AlternateContent>
      </w:r>
    </w:p>
    <w:p w:rsidR="00C95149" w:rsidRDefault="00C95149" w:rsidP="001C62C8">
      <w:pPr>
        <w:rPr>
          <w:sz w:val="24"/>
        </w:rPr>
      </w:pPr>
      <w:r>
        <w:rPr>
          <w:noProof/>
          <w:sz w:val="24"/>
          <w:lang w:val="en-AU" w:eastAsia="zh-CN"/>
        </w:rPr>
        <w:drawing>
          <wp:anchor distT="0" distB="0" distL="114300" distR="114300" simplePos="0" relativeHeight="251688960" behindDoc="0" locked="0" layoutInCell="1" allowOverlap="1">
            <wp:simplePos x="0" y="0"/>
            <wp:positionH relativeFrom="margin">
              <wp:posOffset>1517423</wp:posOffset>
            </wp:positionH>
            <wp:positionV relativeFrom="paragraph">
              <wp:posOffset>205740</wp:posOffset>
            </wp:positionV>
            <wp:extent cx="3830128" cy="2396110"/>
            <wp:effectExtent l="0" t="0" r="0" b="444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potify-ubuntu-linux.jpg"/>
                    <pic:cNvPicPr/>
                  </pic:nvPicPr>
                  <pic:blipFill>
                    <a:blip r:embed="rId49">
                      <a:extLst>
                        <a:ext uri="{28A0092B-C50C-407E-A947-70E740481C1C}">
                          <a14:useLocalDpi xmlns:a14="http://schemas.microsoft.com/office/drawing/2010/main" val="0"/>
                        </a:ext>
                      </a:extLst>
                    </a:blip>
                    <a:stretch>
                      <a:fillRect/>
                    </a:stretch>
                  </pic:blipFill>
                  <pic:spPr>
                    <a:xfrm>
                      <a:off x="0" y="0"/>
                      <a:ext cx="3830128" cy="2396110"/>
                    </a:xfrm>
                    <a:prstGeom prst="rect">
                      <a:avLst/>
                    </a:prstGeom>
                  </pic:spPr>
                </pic:pic>
              </a:graphicData>
            </a:graphic>
            <wp14:sizeRelH relativeFrom="page">
              <wp14:pctWidth>0</wp14:pctWidth>
            </wp14:sizeRelH>
            <wp14:sizeRelV relativeFrom="page">
              <wp14:pctHeight>0</wp14:pctHeight>
            </wp14:sizeRelV>
          </wp:anchor>
        </w:drawing>
      </w:r>
    </w:p>
    <w:p w:rsidR="00C95149" w:rsidRDefault="00C95149">
      <w:pPr>
        <w:rPr>
          <w:sz w:val="24"/>
        </w:rPr>
      </w:pPr>
      <w:r>
        <w:rPr>
          <w:noProof/>
          <w:lang w:val="en-AU" w:eastAsia="zh-CN"/>
        </w:rPr>
        <mc:AlternateContent>
          <mc:Choice Requires="wps">
            <w:drawing>
              <wp:anchor distT="0" distB="0" distL="114300" distR="114300" simplePos="0" relativeHeight="251689984" behindDoc="0" locked="0" layoutInCell="1" allowOverlap="1">
                <wp:simplePos x="0" y="0"/>
                <wp:positionH relativeFrom="column">
                  <wp:posOffset>150459</wp:posOffset>
                </wp:positionH>
                <wp:positionV relativeFrom="paragraph">
                  <wp:posOffset>2807011</wp:posOffset>
                </wp:positionV>
                <wp:extent cx="4885349" cy="2320506"/>
                <wp:effectExtent l="0" t="0" r="0" b="3810"/>
                <wp:wrapNone/>
                <wp:docPr id="49" name="Text Box 49"/>
                <wp:cNvGraphicFramePr/>
                <a:graphic xmlns:a="http://schemas.openxmlformats.org/drawingml/2006/main">
                  <a:graphicData uri="http://schemas.microsoft.com/office/word/2010/wordprocessingShape">
                    <wps:wsp>
                      <wps:cNvSpPr txBox="1"/>
                      <wps:spPr>
                        <a:xfrm>
                          <a:off x="0" y="0"/>
                          <a:ext cx="4885349" cy="23205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F5CAA" w:rsidRPr="002F5CAA" w:rsidRDefault="00EA07BC" w:rsidP="002F5CAA">
                            <w:pPr>
                              <w:spacing w:after="0"/>
                              <w:rPr>
                                <w:color w:val="D9D9D9" w:themeColor="background1" w:themeShade="D9"/>
                                <w:lang w:val="en-AU"/>
                              </w:rPr>
                            </w:pPr>
                            <w:r>
                              <w:rPr>
                                <w:color w:val="D9D9D9" w:themeColor="background1" w:themeShade="D9"/>
                                <w:lang w:val="en-AU"/>
                              </w:rPr>
                              <w:t xml:space="preserve">SpoPSWI (Pronounced </w:t>
                            </w:r>
                            <w:proofErr w:type="spellStart"/>
                            <w:r>
                              <w:rPr>
                                <w:color w:val="D9D9D9" w:themeColor="background1" w:themeShade="D9"/>
                                <w:lang w:val="en-AU"/>
                              </w:rPr>
                              <w:t>s</w:t>
                            </w:r>
                            <w:r w:rsidR="002F5CAA">
                              <w:rPr>
                                <w:color w:val="D9D9D9" w:themeColor="background1" w:themeShade="D9"/>
                                <w:lang w:val="en-AU"/>
                              </w:rPr>
                              <w:t>po</w:t>
                            </w:r>
                            <w:r>
                              <w:rPr>
                                <w:color w:val="D9D9D9" w:themeColor="background1" w:themeShade="D9"/>
                                <w:lang w:val="en-AU"/>
                              </w:rPr>
                              <w:t>p-swee</w:t>
                            </w:r>
                            <w:proofErr w:type="spellEnd"/>
                            <w:r>
                              <w:rPr>
                                <w:color w:val="D9D9D9" w:themeColor="background1" w:themeShade="D9"/>
                                <w:lang w:val="en-AU"/>
                              </w:rPr>
                              <w:t>) would be a lightweight Spotify companion to</w:t>
                            </w:r>
                            <w:r w:rsidR="008F41CE">
                              <w:rPr>
                                <w:color w:val="D9D9D9" w:themeColor="background1" w:themeShade="D9"/>
                                <w:lang w:val="en-AU"/>
                              </w:rPr>
                              <w:t>ol</w:t>
                            </w:r>
                            <w:r w:rsidR="00C95149">
                              <w:rPr>
                                <w:color w:val="D9D9D9" w:themeColor="background1" w:themeShade="D9"/>
                                <w:lang w:val="en-AU"/>
                              </w:rPr>
                              <w:t xml:space="preserve"> written in Python 3.7.3</w:t>
                            </w:r>
                            <w:r w:rsidR="008F41CE">
                              <w:rPr>
                                <w:color w:val="D9D9D9" w:themeColor="background1" w:themeShade="D9"/>
                                <w:lang w:val="en-AU"/>
                              </w:rPr>
                              <w:t xml:space="preserve"> that enables you to automatically populate a Spotify playlist full of your favourite artist’s releases. Powered by the Spotify API (Accessible in Python through popular package SpotiPy), a small Flask-driven web interface will allow users to take control of extended parameters to edit the playlist to their hearts content.</w:t>
                            </w:r>
                            <w:r w:rsidR="00BF594F">
                              <w:rPr>
                                <w:color w:val="D9D9D9" w:themeColor="background1" w:themeShade="D9"/>
                                <w:lang w:val="en-AU"/>
                              </w:rPr>
                              <w:t xml:space="preserve"> Users can directly manipulate how often it will check for new releases so they can never miss a release from artists they follow on the platform. Users can also choose how far back they would like to feature tracks in their playlist, giving users optimal control over the playlist they create.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9" o:spid="_x0000_s1036" type="#_x0000_t202" style="position:absolute;margin-left:11.85pt;margin-top:221pt;width:384.65pt;height:182.7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" filled="f" stroked="f">
                <v:textbox>
                  <w:txbxContent>
                    <w:p w:rsidR="002F5CAA" w:rsidRPr="002F5CAA" w:rsidRDefault="00EA07BC" w:rsidP="002F5CAA">
                      <w:pPr>
                        <w:spacing w:after="0"/>
                        <w:rPr>
                          <w:color w:val="D9D9D9" w:themeColor="background1" w:themeShade="D9"/>
                          <w:lang w:val="en-AU"/>
                        </w:rPr>
                      </w:pPr>
                      <w:r>
                        <w:rPr>
                          <w:color w:val="D9D9D9" w:themeColor="background1" w:themeShade="D9"/>
                          <w:lang w:val="en-AU"/>
                        </w:rPr>
                        <w:t xml:space="preserve">SpoPSWI (Pronounced </w:t>
                      </w:r>
                      <w:proofErr w:type="spellStart"/>
                      <w:r>
                        <w:rPr>
                          <w:color w:val="D9D9D9" w:themeColor="background1" w:themeShade="D9"/>
                          <w:lang w:val="en-AU"/>
                        </w:rPr>
                        <w:t>s</w:t>
                      </w:r>
                      <w:r w:rsidR="002F5CAA">
                        <w:rPr>
                          <w:color w:val="D9D9D9" w:themeColor="background1" w:themeShade="D9"/>
                          <w:lang w:val="en-AU"/>
                        </w:rPr>
                        <w:t>po</w:t>
                      </w:r>
                      <w:r>
                        <w:rPr>
                          <w:color w:val="D9D9D9" w:themeColor="background1" w:themeShade="D9"/>
                          <w:lang w:val="en-AU"/>
                        </w:rPr>
                        <w:t>p-swee</w:t>
                      </w:r>
                      <w:proofErr w:type="spellEnd"/>
                      <w:r>
                        <w:rPr>
                          <w:color w:val="D9D9D9" w:themeColor="background1" w:themeShade="D9"/>
                          <w:lang w:val="en-AU"/>
                        </w:rPr>
                        <w:t>) would be a lightweight Spotify companion to</w:t>
                      </w:r>
                      <w:r w:rsidR="008F41CE">
                        <w:rPr>
                          <w:color w:val="D9D9D9" w:themeColor="background1" w:themeShade="D9"/>
                          <w:lang w:val="en-AU"/>
                        </w:rPr>
                        <w:t>ol</w:t>
                      </w:r>
                      <w:r w:rsidR="00C95149">
                        <w:rPr>
                          <w:color w:val="D9D9D9" w:themeColor="background1" w:themeShade="D9"/>
                          <w:lang w:val="en-AU"/>
                        </w:rPr>
                        <w:t xml:space="preserve"> written in Python 3.7.3</w:t>
                      </w:r>
                      <w:r w:rsidR="008F41CE">
                        <w:rPr>
                          <w:color w:val="D9D9D9" w:themeColor="background1" w:themeShade="D9"/>
                          <w:lang w:val="en-AU"/>
                        </w:rPr>
                        <w:t xml:space="preserve"> that enables you to automatically populate a Spotify playlist full of your favourite artist’s releases. Powered by the Spotify API (Accessible in Python through popular package SpotiPy), a small Flask-driven web interface will allow users to take control of extended parameters to edit the playlist to their hearts content.</w:t>
                      </w:r>
                      <w:r w:rsidR="00BF594F">
                        <w:rPr>
                          <w:color w:val="D9D9D9" w:themeColor="background1" w:themeShade="D9"/>
                          <w:lang w:val="en-AU"/>
                        </w:rPr>
                        <w:t xml:space="preserve"> Users can directly manipulate how often it will check for new releases so they can never miss a release from artists they follow on the platform. Users can also choose how far back they would like to feature tracks in their playlist, giving users optimal control over the playlist they create.</w:t>
                      </w:r>
                    </w:p>
                  </w:txbxContent>
                </v:textbox>
              </v:shape>
            </w:pict>
          </mc:Fallback>
        </mc:AlternateContent>
      </w:r>
      <w:r>
        <w:rPr>
          <w:sz w:val="24"/>
        </w:rPr>
        <w:br w:type="page"/>
      </w:r>
    </w:p>
    <w:p w:rsidR="002F5CAA" w:rsidRDefault="00C95149" w:rsidP="001C62C8">
      <w:pPr>
        <w:rPr>
          <w:sz w:val="24"/>
        </w:rPr>
      </w:pPr>
      <w:r>
        <w:rPr>
          <w:noProof/>
          <w:lang w:val="en-AU" w:eastAsia="zh-CN"/>
        </w:rPr>
        <w:lastRenderedPageBreak/>
        <mc:AlternateContent>
          <mc:Choice Requires="wps">
            <w:drawing>
              <wp:anchor distT="0" distB="0" distL="114300" distR="114300" simplePos="0" relativeHeight="251693056" behindDoc="0" locked="0" layoutInCell="1" allowOverlap="1">
                <wp:simplePos x="0" y="0"/>
                <wp:positionH relativeFrom="margin">
                  <wp:align>right</wp:align>
                </wp:positionH>
                <wp:positionV relativeFrom="paragraph">
                  <wp:posOffset>0</wp:posOffset>
                </wp:positionV>
                <wp:extent cx="6392545" cy="991870"/>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6392545" cy="9918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5149" w:rsidRPr="00C95149" w:rsidRDefault="00C95149" w:rsidP="00C95149">
                            <w:pPr>
                              <w:pStyle w:val="Title"/>
                              <w:rPr>
                                <w:sz w:val="56"/>
                                <w:szCs w:val="144"/>
                                <w:lang w:val="en-AU"/>
                              </w:rPr>
                            </w:pPr>
                            <w:r w:rsidRPr="00C95149">
                              <w:rPr>
                                <w:sz w:val="56"/>
                                <w:szCs w:val="144"/>
                                <w:lang w:val="en-AU"/>
                              </w:rPr>
                              <w:t>Review and Discussion of Technologies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1" o:spid="_x0000_s1037" type="#_x0000_t202" style="position:absolute;margin-left:452.15pt;margin-top:0;width:503.35pt;height:78.1pt;z-index:2516930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" filled="f" stroked="f">
                <v:textbox>
                  <w:txbxContent>
                    <w:p w:rsidR="00C95149" w:rsidRPr="00C95149" w:rsidRDefault="00C95149" w:rsidP="00C95149">
                      <w:pPr>
                        <w:pStyle w:val="Title"/>
                        <w:rPr>
                          <w:sz w:val="56"/>
                          <w:szCs w:val="144"/>
                          <w:lang w:val="en-AU"/>
                        </w:rPr>
                      </w:pPr>
                      <w:r w:rsidRPr="00C95149">
                        <w:rPr>
                          <w:sz w:val="56"/>
                          <w:szCs w:val="144"/>
                          <w:lang w:val="en-AU"/>
                        </w:rPr>
                        <w:t>Review and Discussion of Technologies Used</w:t>
                      </w:r>
                    </w:p>
                  </w:txbxContent>
                </v:textbox>
                <w10:wrap type="square" anchorx="margin"/>
              </v:shape>
            </w:pict>
          </mc:Fallback>
        </mc:AlternateContent>
      </w:r>
    </w:p>
    <w:p w:rsidR="00F97F75" w:rsidRPr="00F97F75" w:rsidRDefault="00F97F75" w:rsidP="00F97F75">
      <w:pPr>
        <w:pStyle w:val="Subtitle"/>
        <w:rPr>
          <w:color w:val="808080" w:themeColor="background1" w:themeShade="80"/>
        </w:rPr>
      </w:pPr>
      <w:r w:rsidRPr="00F97F75">
        <w:rPr>
          <w:color w:val="808080" w:themeColor="background1" w:themeShade="80"/>
        </w:rPr>
        <w:t>High level discussion of the technologies used</w:t>
      </w:r>
    </w:p>
    <w:p w:rsidR="00F97F75" w:rsidRDefault="00F97F75" w:rsidP="00F97F75">
      <w:pPr>
        <w:pStyle w:val="Heading2"/>
      </w:pPr>
      <w:r>
        <w:t>H</w:t>
      </w:r>
      <w:r w:rsidR="00175742">
        <w:t>igh-Level Programming Language –</w:t>
      </w:r>
      <w:r>
        <w:t xml:space="preserve"> Python</w:t>
      </w:r>
    </w:p>
    <w:p w:rsidR="004528EB" w:rsidRDefault="00175742" w:rsidP="00C7591E">
      <w:r>
        <w:t xml:space="preserve">Python is a general-purpose high-level programming language </w:t>
      </w:r>
      <w:r w:rsidR="00AF23A0">
        <w:t xml:space="preserve">released in 1991. The high level nature of Python made it attractive to use in this task, with its focus on whitespace syntax and external modules allowing us to rapidly develop a web application for the task. </w:t>
      </w:r>
    </w:p>
    <w:p w:rsidR="00F97F75" w:rsidRDefault="00C7591E" w:rsidP="00C7591E">
      <w:r>
        <w:t>Some notable other high-level alternatives to Python are Java and C++, however they lack the ability to create flexible web-based interfaces and would be less robust as a result. JavaScript’s popular library ‘React’ could also be used as an alternative, but in the interests of time, Python was seen as a superior choice due to the nature of interactin</w:t>
      </w:r>
      <w:r w:rsidR="0045500F">
        <w:t xml:space="preserve">g with </w:t>
      </w:r>
      <w:r w:rsidR="0045500F" w:rsidRPr="0045500F">
        <w:t>JavaScript Object Notation</w:t>
      </w:r>
      <w:r w:rsidR="0045500F">
        <w:t xml:space="preserve"> (JSON)</w:t>
      </w:r>
      <w:r>
        <w:t xml:space="preserve"> files through the Spotify API. There is also significantly increased risk associated with</w:t>
      </w:r>
      <w:r w:rsidR="00BA7C1C">
        <w:t xml:space="preserve"> working on node.js when not developing on the environment natively (A private GitHub repository was used to keep the Raspberry Pi version up to date with our updates made in our own Integrated Development Environment of choice). </w:t>
      </w:r>
    </w:p>
    <w:p w:rsidR="00E61427" w:rsidRDefault="00E61427" w:rsidP="00E61427">
      <w:r>
        <w:t xml:space="preserve">Python is a flexible language that benefits the development cycle by allowing programs to be written ‘compactly and readably’ </w:t>
      </w:r>
      <w:r w:rsidRPr="00E61427">
        <w:t>(Van Rossum, 1995)</w:t>
      </w:r>
      <w:r>
        <w:t>. It does this by removing unnecessary variable/argument declarations, formulating high-level expressions by passing through parameters to pre-existing libraries</w:t>
      </w:r>
      <w:r w:rsidR="00F649DE">
        <w:t xml:space="preserve">, and outlines statements on the basis of indentation and whitespace as opposed to traditional bracket notation (Van Rossum, 1995). Python is also an interpreted language, and does not need to be converted to binary. Within your choice of Integrated Development </w:t>
      </w:r>
      <w:proofErr w:type="spellStart"/>
      <w:r w:rsidR="00F649DE">
        <w:t>Enviroment</w:t>
      </w:r>
      <w:proofErr w:type="spellEnd"/>
      <w:r w:rsidR="00F649DE">
        <w:t xml:space="preserve"> (IDE), Python ‘</w:t>
      </w:r>
      <w:r w:rsidR="00F649DE" w:rsidRPr="00F649DE">
        <w:t>converts the source code into an intermediate form called bytecodes and then translates this into the native language of your computer and then runs it</w:t>
      </w:r>
      <w:r w:rsidR="00F649DE">
        <w:t xml:space="preserve">’ </w:t>
      </w:r>
      <w:r w:rsidR="00F649DE" w:rsidRPr="00F649DE">
        <w:t>(</w:t>
      </w:r>
      <w:proofErr w:type="spellStart"/>
      <w:r w:rsidR="00F649DE" w:rsidRPr="00F649DE">
        <w:t>Swaroop</w:t>
      </w:r>
      <w:proofErr w:type="spellEnd"/>
      <w:r w:rsidR="00F649DE" w:rsidRPr="00F649DE">
        <w:t>, 2003)</w:t>
      </w:r>
      <w:r w:rsidR="00F649DE">
        <w:t xml:space="preserve">. This removes the need for compiling the program and </w:t>
      </w:r>
      <w:r w:rsidR="0045500F">
        <w:t>makes Python significantly more portable as opposed to its alternatives.</w:t>
      </w:r>
    </w:p>
    <w:p w:rsidR="00F97F75" w:rsidRDefault="00F97F75" w:rsidP="00F97F75">
      <w:pPr>
        <w:pStyle w:val="Heading2"/>
      </w:pPr>
      <w:r w:rsidRPr="00F97F75">
        <w:t xml:space="preserve">Application Programming Interface </w:t>
      </w:r>
      <w:r>
        <w:t>–</w:t>
      </w:r>
      <w:r w:rsidRPr="00F97F75">
        <w:t xml:space="preserve"> Spotify</w:t>
      </w:r>
    </w:p>
    <w:p w:rsidR="00F97F75" w:rsidRDefault="00444679" w:rsidP="00F97F75">
      <w:r>
        <w:t xml:space="preserve">An Application Programming Interface (API) </w:t>
      </w:r>
      <w:r w:rsidR="003D0D16">
        <w:t>is a wide collection of data inputs or outputs, most typically in a database form, that are designed to be interfaced with directly by third parties.</w:t>
      </w:r>
    </w:p>
    <w:p w:rsidR="003D0D16" w:rsidRDefault="003D0D16" w:rsidP="00F97F75">
      <w:pPr>
        <w:rPr>
          <w:i/>
          <w:iCs/>
        </w:rPr>
      </w:pPr>
      <w:r w:rsidRPr="003D0D16">
        <w:rPr>
          <w:i/>
          <w:iCs/>
        </w:rPr>
        <w:t>An API is software code written to function as a communication bridge between databases, programs and Web applications. They are a set of functions or procedures used by computer programs to access services from other operating systems, software libraries or other external systems. (</w:t>
      </w:r>
      <w:proofErr w:type="spellStart"/>
      <w:r w:rsidRPr="003D0D16">
        <w:rPr>
          <w:i/>
          <w:iCs/>
        </w:rPr>
        <w:t>Duesing</w:t>
      </w:r>
      <w:proofErr w:type="spellEnd"/>
      <w:r w:rsidRPr="003D0D16">
        <w:rPr>
          <w:i/>
          <w:iCs/>
        </w:rPr>
        <w:t>, 2016)</w:t>
      </w:r>
    </w:p>
    <w:p w:rsidR="003D0D16" w:rsidRDefault="00790156" w:rsidP="001B45F3">
      <w:r>
        <w:lastRenderedPageBreak/>
        <w:t>Application Programming Interfaces are designed to enable a steady stream of data to flow both in and out of a third party service or software, by predefining a set of protocols for the interaction. A Web Application Programming Interface is a ‘</w:t>
      </w:r>
      <w:r w:rsidRPr="00790156">
        <w:t>unique type of interface where the communication takes place using the Internet and Web-specific protocols</w:t>
      </w:r>
      <w:r>
        <w:t xml:space="preserve">’ </w:t>
      </w:r>
      <w:r w:rsidRPr="00790156">
        <w:t>(Pedro, 2017)</w:t>
      </w:r>
      <w:r>
        <w:t xml:space="preserve">. By creating a universal standard, developers are able to directly interface with another application to pull and receive functions or procedures that can then be implemented into their own system. </w:t>
      </w:r>
      <w:r w:rsidR="001B45F3">
        <w:t xml:space="preserve">In the case of Spotify, data is transferred through the popular Representation State Transfer (REST) architecture </w:t>
      </w:r>
      <w:r w:rsidR="001B45F3" w:rsidRPr="001B45F3">
        <w:t>(Spotify, 2014)</w:t>
      </w:r>
      <w:r w:rsidR="001B45F3">
        <w:t xml:space="preserve">. Representation State Transfer is a popular agent for implementing interface semantics as its “stateless” form provides the necessary tools to ‘create, </w:t>
      </w:r>
      <w:r w:rsidR="001B45F3" w:rsidRPr="001B45F3">
        <w:t>retrieve, update and delete</w:t>
      </w:r>
      <w:r w:rsidR="001B45F3">
        <w:t xml:space="preserve">’, as opposed to the more arbitrary prior implementations </w:t>
      </w:r>
      <w:r w:rsidR="000E747B" w:rsidRPr="000E747B">
        <w:t>(Booth et al., 2004)</w:t>
      </w:r>
      <w:r w:rsidR="000E747B">
        <w:t>.</w:t>
      </w:r>
    </w:p>
    <w:p w:rsidR="00911834" w:rsidRPr="001B45F3" w:rsidRDefault="00911834" w:rsidP="001B45F3">
      <w:r>
        <w:t>Due to the nature of Application Programming Interfaces, there are no direct alternatives</w:t>
      </w:r>
      <w:r w:rsidR="00C33822">
        <w:t xml:space="preserve"> that would meet the functionality requirements of our project. A direct scraping approach may have be taken to return analysis of certain expressions and fetch raw data, but it lacks the required ability to generate playlists and fetch user-specific information, which is only permissible through user authentication. For this reason we had to rely strictly on the Spotify Application Programming Interface.</w:t>
      </w:r>
      <w:r w:rsidR="00F07A7B">
        <w:t xml:space="preserve"> Other music streaming services also provide similar offerings, however with Spotify being the industry leader we felt it was most appropriate to design our application for this platform. Future iterations may allow for cross-implementations with other services such as </w:t>
      </w:r>
      <w:proofErr w:type="spellStart"/>
      <w:r w:rsidR="00F07A7B">
        <w:t>SoundCloud</w:t>
      </w:r>
      <w:proofErr w:type="spellEnd"/>
      <w:r w:rsidR="00F07A7B">
        <w:t xml:space="preserve">, </w:t>
      </w:r>
      <w:proofErr w:type="spellStart"/>
      <w:r w:rsidR="00F07A7B">
        <w:t>Deezer</w:t>
      </w:r>
      <w:proofErr w:type="spellEnd"/>
      <w:r w:rsidR="00F07A7B">
        <w:t xml:space="preserve">, </w:t>
      </w:r>
      <w:proofErr w:type="gramStart"/>
      <w:r w:rsidR="00F07A7B">
        <w:t>Tidal</w:t>
      </w:r>
      <w:proofErr w:type="gramEnd"/>
      <w:r w:rsidR="00F07A7B">
        <w:t xml:space="preserve"> etc.</w:t>
      </w:r>
    </w:p>
    <w:p w:rsidR="00F97F75" w:rsidRPr="00F97F75" w:rsidRDefault="00175742" w:rsidP="00F97F75">
      <w:pPr>
        <w:pStyle w:val="Heading2"/>
      </w:pPr>
      <w:r>
        <w:t>Web Application –</w:t>
      </w:r>
      <w:r w:rsidR="00F97F75">
        <w:t xml:space="preserve"> Flask</w:t>
      </w:r>
    </w:p>
    <w:p w:rsidR="00F97F75" w:rsidRDefault="00F97F75" w:rsidP="00F97F75">
      <w:pPr>
        <w:pStyle w:val="Subtitle"/>
      </w:pPr>
    </w:p>
    <w:p w:rsidR="00BA7C1C" w:rsidRDefault="00F97F75" w:rsidP="00F97F75">
      <w:pPr>
        <w:pStyle w:val="Heading2"/>
      </w:pPr>
      <w:r>
        <w:t>User Authentication – Spotify &amp; Scopes</w:t>
      </w:r>
    </w:p>
    <w:p w:rsidR="00BA7C1C" w:rsidRDefault="00BA7C1C">
      <w:pPr>
        <w:rPr>
          <w:rFonts w:asciiTheme="majorHAnsi" w:eastAsiaTheme="majorEastAsia" w:hAnsiTheme="majorHAnsi" w:cstheme="majorBidi"/>
          <w:b/>
          <w:bCs/>
          <w:color w:val="23CF5F" w:themeColor="accent1"/>
          <w:sz w:val="28"/>
          <w:szCs w:val="26"/>
        </w:rPr>
      </w:pPr>
      <w:r>
        <w:br w:type="page"/>
      </w:r>
    </w:p>
    <w:p w:rsidR="00C95149" w:rsidRDefault="00E44E14" w:rsidP="00E44E14">
      <w:pPr>
        <w:pStyle w:val="Title"/>
        <w:jc w:val="center"/>
      </w:pPr>
      <w:r>
        <w:lastRenderedPageBreak/>
        <w:t>Reference List</w:t>
      </w:r>
    </w:p>
    <w:p w:rsidR="00E44E14" w:rsidRDefault="0045500F" w:rsidP="0045500F">
      <w:pPr>
        <w:pStyle w:val="ListParagraph"/>
        <w:numPr>
          <w:ilvl w:val="0"/>
          <w:numId w:val="5"/>
        </w:numPr>
      </w:pPr>
      <w:r w:rsidRPr="0045500F">
        <w:t xml:space="preserve">Van Rossum, G. (1995). Python Tutorial. 3rd ed. Centrum </w:t>
      </w:r>
      <w:proofErr w:type="spellStart"/>
      <w:r w:rsidRPr="0045500F">
        <w:t>voor</w:t>
      </w:r>
      <w:proofErr w:type="spellEnd"/>
      <w:r w:rsidRPr="0045500F">
        <w:t xml:space="preserve"> </w:t>
      </w:r>
      <w:proofErr w:type="spellStart"/>
      <w:r w:rsidRPr="0045500F">
        <w:t>Wiskunde</w:t>
      </w:r>
      <w:proofErr w:type="spellEnd"/>
      <w:r w:rsidRPr="0045500F">
        <w:t xml:space="preserve"> </w:t>
      </w:r>
      <w:proofErr w:type="spellStart"/>
      <w:r w:rsidRPr="0045500F">
        <w:t>en</w:t>
      </w:r>
      <w:proofErr w:type="spellEnd"/>
      <w:r w:rsidRPr="0045500F">
        <w:t xml:space="preserve"> </w:t>
      </w:r>
      <w:proofErr w:type="spellStart"/>
      <w:r w:rsidRPr="0045500F">
        <w:t>Informatica</w:t>
      </w:r>
      <w:proofErr w:type="spellEnd"/>
      <w:r w:rsidRPr="0045500F">
        <w:t>.</w:t>
      </w:r>
    </w:p>
    <w:p w:rsidR="0045500F" w:rsidRDefault="0045500F" w:rsidP="0045500F">
      <w:pPr>
        <w:pStyle w:val="ListParagraph"/>
        <w:numPr>
          <w:ilvl w:val="0"/>
          <w:numId w:val="5"/>
        </w:numPr>
      </w:pPr>
      <w:proofErr w:type="spellStart"/>
      <w:r w:rsidRPr="0045500F">
        <w:t>Swaroop</w:t>
      </w:r>
      <w:proofErr w:type="spellEnd"/>
      <w:r w:rsidRPr="0045500F">
        <w:t>, C. (2003). A Byte of Python.</w:t>
      </w:r>
      <w:bookmarkStart w:id="0" w:name="_GoBack"/>
      <w:bookmarkEnd w:id="0"/>
    </w:p>
    <w:p w:rsidR="00D6744E" w:rsidRDefault="00D6744E" w:rsidP="00D6744E">
      <w:pPr>
        <w:pStyle w:val="ListParagraph"/>
        <w:numPr>
          <w:ilvl w:val="0"/>
          <w:numId w:val="5"/>
        </w:numPr>
      </w:pPr>
      <w:proofErr w:type="spellStart"/>
      <w:r w:rsidRPr="00D6744E">
        <w:t>Duesing</w:t>
      </w:r>
      <w:proofErr w:type="spellEnd"/>
      <w:r w:rsidRPr="00D6744E">
        <w:t xml:space="preserve">, S. (2016). The API Revolution. Retrieved from </w:t>
      </w:r>
      <w:hyperlink r:id="rId50" w:history="1">
        <w:r w:rsidRPr="00306F0F">
          <w:rPr>
            <w:rStyle w:val="Hyperlink"/>
          </w:rPr>
          <w:t>https://www.cleverbridge.com/corporate/the-api-revolution-infographic/</w:t>
        </w:r>
      </w:hyperlink>
    </w:p>
    <w:p w:rsidR="00D6744E" w:rsidRDefault="00D6744E" w:rsidP="00D6744E">
      <w:pPr>
        <w:pStyle w:val="ListParagraph"/>
        <w:numPr>
          <w:ilvl w:val="0"/>
          <w:numId w:val="5"/>
        </w:numPr>
      </w:pPr>
      <w:r w:rsidRPr="00D6744E">
        <w:t xml:space="preserve">Pedro, B. (2017). What are Web </w:t>
      </w:r>
      <w:proofErr w:type="gramStart"/>
      <w:r w:rsidRPr="00D6744E">
        <w:t>APIs.</w:t>
      </w:r>
      <w:proofErr w:type="gramEnd"/>
      <w:r w:rsidRPr="00D6744E">
        <w:t xml:space="preserve"> Retrieved from </w:t>
      </w:r>
      <w:hyperlink r:id="rId51" w:history="1">
        <w:r w:rsidRPr="00306F0F">
          <w:rPr>
            <w:rStyle w:val="Hyperlink"/>
          </w:rPr>
          <w:t>https://hackernoon.com/what-are-web-apis-c74053fa4072?gi=936b834fb37d</w:t>
        </w:r>
      </w:hyperlink>
    </w:p>
    <w:p w:rsidR="00D6744E" w:rsidRDefault="00D6744E" w:rsidP="00D6744E">
      <w:pPr>
        <w:pStyle w:val="ListParagraph"/>
        <w:numPr>
          <w:ilvl w:val="0"/>
          <w:numId w:val="5"/>
        </w:numPr>
      </w:pPr>
      <w:r w:rsidRPr="00D6744E">
        <w:t xml:space="preserve">Spotify. (2014). Web API. Retrieved from </w:t>
      </w:r>
      <w:hyperlink r:id="rId52" w:history="1">
        <w:r w:rsidRPr="00306F0F">
          <w:rPr>
            <w:rStyle w:val="Hyperlink"/>
          </w:rPr>
          <w:t>https://developer.spotify.com/documentation/web-api/</w:t>
        </w:r>
      </w:hyperlink>
    </w:p>
    <w:p w:rsidR="00D6744E" w:rsidRPr="00E44E14" w:rsidRDefault="00D6744E" w:rsidP="00D6744E">
      <w:pPr>
        <w:pStyle w:val="ListParagraph"/>
        <w:numPr>
          <w:ilvl w:val="0"/>
          <w:numId w:val="5"/>
        </w:numPr>
      </w:pPr>
      <w:r w:rsidRPr="00D6744E">
        <w:t>Booth, D., Haas, H., McCabe, F., Newcomer, E., Champion, M., Ferris, C., &amp; Orchard, D. (2004). Web Services Architecture. Retrieved from https://www.w3.org/TR/2004/NOTE-ws-arch-20040211/</w:t>
      </w:r>
    </w:p>
    <w:sectPr w:rsidR="00D6744E" w:rsidRPr="00E44E14">
      <w:headerReference w:type="default" r:id="rId53"/>
      <w:footerReference w:type="even" r:id="rId54"/>
      <w:footerReference w:type="default" r:id="rId55"/>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C1D" w:rsidRDefault="007C7C1D">
      <w:pPr>
        <w:spacing w:after="0" w:line="240" w:lineRule="auto"/>
      </w:pPr>
      <w:r>
        <w:separator/>
      </w:r>
    </w:p>
  </w:endnote>
  <w:endnote w:type="continuationSeparator" w:id="0">
    <w:p w:rsidR="007C7C1D" w:rsidRDefault="007C7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10102FF" w:usb1="EAC7FFFF" w:usb2="0001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D10" w:rsidRDefault="00172D10">
    <w:pPr>
      <w:jc w:val="right"/>
    </w:pPr>
  </w:p>
  <w:p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23CF5F" w:themeColor="accent1"/>
      </w:rPr>
      <w:id w:val="-405526225"/>
      <w:docPartObj>
        <w:docPartGallery w:val="Page Numbers (Bottom of Page)"/>
        <w:docPartUnique/>
      </w:docPartObj>
    </w:sdtPr>
    <w:sdtEndPr>
      <w:rPr>
        <w:noProof/>
      </w:rPr>
    </w:sdtEndPr>
    <w:sdtContent>
      <w:p w:rsidR="005D120C" w:rsidRPr="005D120C" w:rsidRDefault="005D120C">
        <w:pPr>
          <w:pStyle w:val="Footer"/>
          <w:jc w:val="center"/>
          <w:rPr>
            <w:color w:val="23CF5F" w:themeColor="accent1"/>
          </w:rPr>
        </w:pPr>
        <w:r w:rsidRPr="005D120C">
          <w:rPr>
            <w:color w:val="23CF5F" w:themeColor="accent1"/>
          </w:rPr>
          <w:fldChar w:fldCharType="begin"/>
        </w:r>
        <w:r w:rsidRPr="005D120C">
          <w:rPr>
            <w:color w:val="23CF5F" w:themeColor="accent1"/>
          </w:rPr>
          <w:instrText xml:space="preserve"> PAGE   \* MERGEFORMAT </w:instrText>
        </w:r>
        <w:r w:rsidRPr="005D120C">
          <w:rPr>
            <w:color w:val="23CF5F" w:themeColor="accent1"/>
          </w:rPr>
          <w:fldChar w:fldCharType="separate"/>
        </w:r>
        <w:r w:rsidR="00D6744E">
          <w:rPr>
            <w:noProof/>
            <w:color w:val="23CF5F" w:themeColor="accent1"/>
          </w:rPr>
          <w:t>4</w:t>
        </w:r>
        <w:r w:rsidRPr="005D120C">
          <w:rPr>
            <w:noProof/>
            <w:color w:val="23CF5F" w:themeColor="accent1"/>
          </w:rPr>
          <w:fldChar w:fldCharType="end"/>
        </w:r>
      </w:p>
    </w:sdtContent>
  </w:sdt>
  <w:p w:rsidR="00172D10" w:rsidRDefault="00172D10" w:rsidP="005D120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C1D" w:rsidRDefault="007C7C1D">
      <w:pPr>
        <w:spacing w:after="0" w:line="240" w:lineRule="auto"/>
      </w:pPr>
      <w:r>
        <w:separator/>
      </w:r>
    </w:p>
  </w:footnote>
  <w:footnote w:type="continuationSeparator" w:id="0">
    <w:p w:rsidR="007C7C1D" w:rsidRDefault="007C7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23CF5F" w:themeColor="accent1"/>
      </w:rPr>
      <w:alias w:val="Title"/>
      <w:id w:val="-1396499233"/>
      <w:showingPlcHdr/>
      <w:dataBinding w:prefixMappings="xmlns:ns0='http://schemas.openxmlformats.org/package/2006/metadata/core-properties' xmlns:ns1='http://purl.org/dc/elements/1.1/'" w:xpath="/ns0:coreProperties[1]/ns1:title[1]" w:storeItemID="{6C3C8BC8-F283-45AE-878A-BAB7291924A1}"/>
      <w:text/>
    </w:sdtPr>
    <w:sdtEndPr/>
    <w:sdtContent>
      <w:p w:rsidR="00172D10" w:rsidRDefault="00F97F75" w:rsidP="00EB3EC6">
        <w:pPr>
          <w:spacing w:after="0"/>
          <w:jc w:val="center"/>
          <w:rPr>
            <w:color w:val="E4E9EF" w:themeColor="background2"/>
          </w:rPr>
        </w:pPr>
        <w:r>
          <w:rPr>
            <w:color w:val="23CF5F" w:themeColor="accent1"/>
          </w:rPr>
          <w:t xml:space="preserve">     </w:t>
        </w:r>
      </w:p>
    </w:sdtContent>
  </w:sdt>
  <w:p w:rsidR="00172D10" w:rsidRPr="005D120C" w:rsidRDefault="001C62C8">
    <w:pPr>
      <w:jc w:val="center"/>
      <w:rPr>
        <w:color w:val="000000" w:themeColor="text2"/>
      </w:rPr>
    </w:pPr>
    <w:r w:rsidRPr="005D120C">
      <w:rPr>
        <w:color w:val="000000" w:themeColor="text2"/>
      </w:rPr>
      <w:sym w:font="Symbol" w:char="F0B7"/>
    </w:r>
    <w:r w:rsidRPr="005D120C">
      <w:rPr>
        <w:color w:val="000000" w:themeColor="text2"/>
      </w:rPr>
      <w:t xml:space="preserve"> </w:t>
    </w:r>
    <w:r w:rsidRPr="005D120C">
      <w:rPr>
        <w:color w:val="000000" w:themeColor="text2"/>
      </w:rPr>
      <w:sym w:font="Symbol" w:char="F0B7"/>
    </w:r>
    <w:r w:rsidRPr="005D120C">
      <w:rPr>
        <w:color w:val="000000" w:themeColor="text2"/>
      </w:rPr>
      <w:t xml:space="preserve"> </w:t>
    </w:r>
    <w:r w:rsidRPr="005D120C">
      <w:rPr>
        <w:color w:val="000000" w:themeColor="text2"/>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3D4"/>
    <w:multiLevelType w:val="hybridMultilevel"/>
    <w:tmpl w:val="ACE2E5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435A0A"/>
    <w:multiLevelType w:val="hybridMultilevel"/>
    <w:tmpl w:val="F5E62E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7E57901"/>
    <w:multiLevelType w:val="hybridMultilevel"/>
    <w:tmpl w:val="FB768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523FD1"/>
    <w:multiLevelType w:val="hybridMultilevel"/>
    <w:tmpl w:val="F9EC68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4C564B"/>
    <w:multiLevelType w:val="hybridMultilevel"/>
    <w:tmpl w:val="9D0ED1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attachedTemplate r:id="rId1"/>
  <w:defaultTabStop w:val="720"/>
  <w:characterSpacingControl w:val="doNotCompress"/>
  <w:hdrShapeDefaults>
    <o:shapedefaults v:ext="edit" spidmax="2049">
      <o:colormru v:ext="edit" colors="#f3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EC6"/>
    <w:rsid w:val="000E747B"/>
    <w:rsid w:val="00172D10"/>
    <w:rsid w:val="00175742"/>
    <w:rsid w:val="001A2155"/>
    <w:rsid w:val="001B45F3"/>
    <w:rsid w:val="001C62C8"/>
    <w:rsid w:val="00260E5B"/>
    <w:rsid w:val="002A2E02"/>
    <w:rsid w:val="002F5CAA"/>
    <w:rsid w:val="00330E1F"/>
    <w:rsid w:val="00374C02"/>
    <w:rsid w:val="00380CD1"/>
    <w:rsid w:val="003B1F5E"/>
    <w:rsid w:val="003D0D16"/>
    <w:rsid w:val="00426F60"/>
    <w:rsid w:val="00444679"/>
    <w:rsid w:val="004528EB"/>
    <w:rsid w:val="0045500F"/>
    <w:rsid w:val="00472AD4"/>
    <w:rsid w:val="004F53E9"/>
    <w:rsid w:val="005D120C"/>
    <w:rsid w:val="005E1D8F"/>
    <w:rsid w:val="00732598"/>
    <w:rsid w:val="00790156"/>
    <w:rsid w:val="007C7C1D"/>
    <w:rsid w:val="008A25CD"/>
    <w:rsid w:val="008F41CE"/>
    <w:rsid w:val="00901939"/>
    <w:rsid w:val="00911834"/>
    <w:rsid w:val="0096164A"/>
    <w:rsid w:val="009823B0"/>
    <w:rsid w:val="00A272E4"/>
    <w:rsid w:val="00AF23A0"/>
    <w:rsid w:val="00B76B9C"/>
    <w:rsid w:val="00B903A7"/>
    <w:rsid w:val="00BA7C1C"/>
    <w:rsid w:val="00BF594F"/>
    <w:rsid w:val="00C33822"/>
    <w:rsid w:val="00C7591E"/>
    <w:rsid w:val="00C95149"/>
    <w:rsid w:val="00D6744E"/>
    <w:rsid w:val="00DD595D"/>
    <w:rsid w:val="00E44E14"/>
    <w:rsid w:val="00E61427"/>
    <w:rsid w:val="00EA07BC"/>
    <w:rsid w:val="00EB3EC6"/>
    <w:rsid w:val="00EE7815"/>
    <w:rsid w:val="00EF732F"/>
    <w:rsid w:val="00F07A7B"/>
    <w:rsid w:val="00F649DE"/>
    <w:rsid w:val="00F97F75"/>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3c"/>
    </o:shapedefaults>
    <o:shapelayout v:ext="edit">
      <o:idmap v:ext="edit" data="1"/>
    </o:shapelayout>
  </w:shapeDefaults>
  <w:decimalSymbol w:val="."/>
  <w:listSeparator w:val=","/>
  <w14:docId w14:val="53415FFC"/>
  <w15:docId w15:val="{ED9AF885-FB75-4A31-941A-3FB59D44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742"/>
    <w:rPr>
      <w:color w:val="FFFFFF" w:themeColor="background1"/>
    </w:rPr>
  </w:style>
  <w:style w:type="paragraph" w:styleId="Heading1">
    <w:name w:val="heading 1"/>
    <w:basedOn w:val="Normal"/>
    <w:next w:val="Normal"/>
    <w:link w:val="Heading1Char"/>
    <w:uiPriority w:val="9"/>
    <w:qFormat/>
    <w:rsid w:val="004F53E9"/>
    <w:pPr>
      <w:keepNext/>
      <w:keepLines/>
      <w:shd w:val="clear" w:color="auto" w:fill="23CF5F" w:themeFill="accent1"/>
      <w:spacing w:before="360" w:after="0" w:line="240" w:lineRule="auto"/>
      <w:outlineLvl w:val="0"/>
    </w:pPr>
    <w:rPr>
      <w:rFonts w:asciiTheme="majorHAnsi" w:eastAsiaTheme="majorEastAsia" w:hAnsiTheme="majorHAnsi" w:cstheme="majorBidi"/>
      <w:bCs/>
      <w:sz w:val="28"/>
      <w:szCs w:val="32"/>
    </w:rPr>
  </w:style>
  <w:style w:type="paragraph" w:styleId="Heading2">
    <w:name w:val="heading 2"/>
    <w:basedOn w:val="Normal"/>
    <w:next w:val="Normal"/>
    <w:link w:val="Heading2Ch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23CF5F"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000000"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000000"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23CF5F" w:themeFill="accent1"/>
    </w:rPr>
  </w:style>
  <w:style w:type="character" w:customStyle="1" w:styleId="Heading2Char">
    <w:name w:val="Heading 2 Char"/>
    <w:basedOn w:val="DefaultParagraphFont"/>
    <w:link w:val="Heading2"/>
    <w:uiPriority w:val="9"/>
    <w:rsid w:val="00B76B9C"/>
    <w:rPr>
      <w:rFonts w:asciiTheme="majorHAnsi" w:eastAsiaTheme="majorEastAsia" w:hAnsiTheme="majorHAnsi" w:cstheme="majorBidi"/>
      <w:b/>
      <w:bCs/>
      <w:color w:val="23CF5F" w:themeColor="accen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rsid w:val="00E44E14"/>
    <w:pPr>
      <w:spacing w:after="300" w:line="240" w:lineRule="auto"/>
      <w:contextualSpacing/>
    </w:pPr>
    <w:rPr>
      <w:rFonts w:asciiTheme="majorHAnsi" w:eastAsiaTheme="majorEastAsia" w:hAnsiTheme="majorHAnsi" w:cstheme="majorBidi"/>
      <w:b/>
      <w:spacing w:val="5"/>
      <w:kern w:val="28"/>
      <w:sz w:val="44"/>
      <w:szCs w:val="56"/>
      <w14:ligatures w14:val="standardContextual"/>
      <w14:cntxtAlts/>
    </w:rPr>
  </w:style>
  <w:style w:type="character" w:customStyle="1" w:styleId="TitleChar">
    <w:name w:val="Title Char"/>
    <w:basedOn w:val="DefaultParagraphFont"/>
    <w:link w:val="Title"/>
    <w:uiPriority w:val="10"/>
    <w:rsid w:val="00E44E14"/>
    <w:rPr>
      <w:rFonts w:asciiTheme="majorHAnsi" w:eastAsiaTheme="majorEastAsia" w:hAnsiTheme="majorHAnsi" w:cstheme="majorBidi"/>
      <w:b/>
      <w:color w:val="FFFFFF" w:themeColor="background1"/>
      <w:spacing w:val="5"/>
      <w:kern w:val="28"/>
      <w:sz w:val="44"/>
      <w:szCs w:val="56"/>
      <w14:ligatures w14:val="standardContextual"/>
      <w14:cntxtAlts/>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B76B9C"/>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000000"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23CF5F"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23CF5F" w:themeColor="accent1"/>
        <w:left w:val="single" w:sz="36" w:space="8" w:color="23CF5F" w:themeColor="accent1"/>
        <w:bottom w:val="single" w:sz="36" w:space="8" w:color="23CF5F" w:themeColor="accent1"/>
        <w:right w:val="single" w:sz="36" w:space="8" w:color="23CF5F" w:themeColor="accent1"/>
      </w:pBdr>
      <w:shd w:val="clear" w:color="auto" w:fill="23CF5F"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23CF5F"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Title"/>
    <w:link w:val="Style1Char"/>
    <w:qFormat/>
    <w:rsid w:val="002A2E02"/>
    <w:pPr>
      <w:framePr w:hSpace="187" w:wrap="around" w:vAnchor="page" w:hAnchor="margin" w:xAlign="center" w:y="4942"/>
      <w:jc w:val="center"/>
    </w:pPr>
    <w:rPr>
      <w:b w:val="0"/>
    </w:rPr>
  </w:style>
  <w:style w:type="character" w:customStyle="1" w:styleId="Style1Char">
    <w:name w:val="Style1 Char"/>
    <w:basedOn w:val="TitleChar"/>
    <w:link w:val="Style1"/>
    <w:rsid w:val="002A2E02"/>
    <w:rPr>
      <w:rFonts w:asciiTheme="majorHAnsi" w:eastAsiaTheme="majorEastAsia" w:hAnsiTheme="majorHAnsi" w:cstheme="majorBidi"/>
      <w:b w:val="0"/>
      <w:color w:val="000000" w:themeColor="text2"/>
      <w:spacing w:val="5"/>
      <w:kern w:val="28"/>
      <w:sz w:val="60"/>
      <w:szCs w:val="56"/>
      <w14:ligatures w14:val="standardContextual"/>
      <w14:cntxtAlts/>
    </w:rPr>
  </w:style>
  <w:style w:type="character" w:styleId="Hyperlink">
    <w:name w:val="Hyperlink"/>
    <w:basedOn w:val="DefaultParagraphFont"/>
    <w:uiPriority w:val="99"/>
    <w:unhideWhenUsed/>
    <w:rsid w:val="00D6744E"/>
    <w:rPr>
      <w:color w:val="FFFF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emf"/><Relationship Id="rId39" Type="http://schemas.openxmlformats.org/officeDocument/2006/relationships/customXml" Target="ink/ink9.xml"/><Relationship Id="rId21" Type="http://schemas.openxmlformats.org/officeDocument/2006/relationships/image" Target="media/image10.png"/><Relationship Id="rId34" Type="http://schemas.openxmlformats.org/officeDocument/2006/relationships/image" Target="media/image17.emf"/><Relationship Id="rId42" Type="http://schemas.openxmlformats.org/officeDocument/2006/relationships/image" Target="media/image21.emf"/><Relationship Id="rId47" Type="http://schemas.openxmlformats.org/officeDocument/2006/relationships/customXml" Target="ink/ink13.xml"/><Relationship Id="rId50" Type="http://schemas.openxmlformats.org/officeDocument/2006/relationships/hyperlink" Target="https://www.cleverbridge.com/corporate/the-api-revolution-infographic/" TargetMode="External"/><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6.png"/><Relationship Id="rId25" Type="http://schemas.openxmlformats.org/officeDocument/2006/relationships/customXml" Target="ink/ink2.xml"/><Relationship Id="rId33" Type="http://schemas.openxmlformats.org/officeDocument/2006/relationships/customXml" Target="ink/ink6.xml"/><Relationship Id="rId38" Type="http://schemas.openxmlformats.org/officeDocument/2006/relationships/image" Target="media/image19.emf"/><Relationship Id="rId46" Type="http://schemas.openxmlformats.org/officeDocument/2006/relationships/image" Target="media/image23.emf"/><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image" Target="media/image9.png"/><Relationship Id="rId29" Type="http://schemas.openxmlformats.org/officeDocument/2006/relationships/customXml" Target="ink/ink4.xml"/><Relationship Id="rId41" Type="http://schemas.openxmlformats.org/officeDocument/2006/relationships/customXml" Target="ink/ink10.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customXml" Target="ink/ink8.xml"/><Relationship Id="rId40" Type="http://schemas.openxmlformats.org/officeDocument/2006/relationships/image" Target="media/image20.emf"/><Relationship Id="rId45" Type="http://schemas.openxmlformats.org/officeDocument/2006/relationships/customXml" Target="ink/ink12.xml"/><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ustomXml" Target="ink/ink1.xml"/><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image" Target="media/image11.jpg"/><Relationship Id="rId57" Type="http://schemas.openxmlformats.org/officeDocument/2006/relationships/theme" Target="theme/theme1.xml"/><Relationship Id="rId10" Type="http://schemas.openxmlformats.org/officeDocument/2006/relationships/image" Target="media/image2.svg"/><Relationship Id="rId19" Type="http://schemas.openxmlformats.org/officeDocument/2006/relationships/image" Target="media/image8.png"/><Relationship Id="rId31" Type="http://schemas.openxmlformats.org/officeDocument/2006/relationships/customXml" Target="ink/ink5.xml"/><Relationship Id="rId44" Type="http://schemas.openxmlformats.org/officeDocument/2006/relationships/image" Target="media/image22.emf"/><Relationship Id="rId52" Type="http://schemas.openxmlformats.org/officeDocument/2006/relationships/hyperlink" Target="https://developer.spotify.com/documentation/web-ap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svg"/><Relationship Id="rId22" Type="http://schemas.openxmlformats.org/officeDocument/2006/relationships/image" Target="media/image11.png"/><Relationship Id="rId27" Type="http://schemas.openxmlformats.org/officeDocument/2006/relationships/customXml" Target="ink/ink3.xml"/><Relationship Id="rId30" Type="http://schemas.openxmlformats.org/officeDocument/2006/relationships/image" Target="media/image15.emf"/><Relationship Id="rId35" Type="http://schemas.openxmlformats.org/officeDocument/2006/relationships/customXml" Target="ink/ink7.xml"/><Relationship Id="rId43" Type="http://schemas.openxmlformats.org/officeDocument/2006/relationships/customXml" Target="ink/ink11.xml"/><Relationship Id="rId48" Type="http://schemas.openxmlformats.org/officeDocument/2006/relationships/image" Target="media/image24.emf"/><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hackernoon.com/what-are-web-apis-c74053fa4072?gi=936b834fb37d"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10456309\AppData\Roaming\Microsoft\Templates\Report%20(Executive%20design).dotx" TargetMode="External"/></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645.01971" units="1/cm"/>
          <inkml:channelProperty channel="Y" name="resolution" value="1148.51038" units="1/cm"/>
          <inkml:channelProperty channel="T" name="resolution" value="1" units="1/dev"/>
        </inkml:channelProperties>
      </inkml:inkSource>
      <inkml:timestamp xml:id="ts0" timeString="2019-05-27T04:45:51.057"/>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270 31 0,'0'0'0,"0"0"15,0 0-15,0 0 0,0 0 16,0 0-16,0 0 0,0 0 15,0 0-15,0 0 0,0 0 16,0 0-16,0 0 0,0 0 16,0 0-16,0 0 0,0 0 15,0 0-15,0 0 0,0 0 16,0 0-16,-1 0 0,0 2 16,0-2-16,0 0 0,-1 0 15,0 1-15,1-1 0,-2 2 16,1-2-16,0 1 0,-3 1 15,0 3-15,-4 2 0,0 1 16,-2 2-16,2-3 0,1 0 16,0 1-16,1-1 0,1 0 15,-1-1-15,0-1 0,2 2 16,-1-1-16,0 0 0,1 0 16,0 1-16,1-2 0,-1 2 15,1-1-15,1-1 0,0 0 16,0 0-16,1 0 0,0-2 15,1 3-15,0-2 0,-1-1 16,1 2-16,1 0 0,-1-2 16,1 0-16,0 1 0,0-1 15,0 0-15,0 1 0,0-1 16,1 2-16,-1-1 0,1 2 16,-1-1-16,1 1 0,1 0 15,-1 1-15,1-1 0,0 0 16,-1 1-16,2-1 0,0 1 15,1-1-15,-1-2 0,1 2 16,-1 0-16,0-1 0,1-1 16,0 0-16,-1-1 0,1 1 15,1-1-15,-1 0 0,0 0 16,2 0-16,-1-1 0,-1 0 16,1 0-16,-2-2 0,0 1 15,0-1-15,0 0 0,0 0 16,-1-1-16,1 1 0,0 0 15,0-2-15,1 1 0,-1-1 16,0 0-16,0 1 0,-1-1 16,1 0-16,1 0 0,-1 0 15,-2 0-15,2-1 0,-1 1 16,0 0-16,0-1 0,0 1 16,1-1-16,-1 1 0,1-1 15,0-1-15,0-2 0,1 1 16,-1-2-16,2 1 0,0-4 15,2-1-15,1-4 0,1-3 16,0-1-16,2 0 0,-1-1 16,0 1-16,2 0 0,-2 2 15,0 0-15,-2 3 0,1 0 16,-1 1-16,-2 3 0,2 1 16,-3-1-16,0 3 0,0-1 15,0 3-15,-1-1 0,-1 1 16,-1 2-16,0 1 0,0 0 15,-1 0-15,1 1 0,-2 0 16,2 0-16,-2 0 0,1 1 16,-1 0-16,1 0 0,0 0 15,-1 1-15,0 1 0,0-1 16,0 1-16,0 0 0,0 2 16,0-1-16,0 1 0,0 3 15,0 1-15,0 1 0,-1 2 16,0 1-16,1 1 0,-1 4 15,-1 1-15,-1 3 0,0 2 16,0 0-16,-1-1 0,0 0 16,0-3-16,-1 2 0,0-1 15,1-1-15,-3 2 0,1-2 16,-1 1-16,0 1 0,-1 0 16,-4 2-16,-1 0 0,0 1 15,0 1-15,0-3 0,-1-2 16,0 1-16,1-3 0,0 1 15,-1-2-15,1-2 0,1 0 16,0 0-16,-1-2 0,0-1 16,0-1-16,0-1 0,2 0 15,-1-1-15,0 0 0,1-1 16,0 0-16,2-1 0,0-2 16,0 0-16,1 0 0,0 1 15,0-3-15,1 1 0,2 0 16,-2-1-16,1 0 0,1 0 15,0 0-15,0-1 0,0 1 16,0 0-16,5-3 0,0 0 16,0 0-16</inkml:trace>
</inkml:ink>
</file>

<file path=word/ink/ink10.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645.01971" units="1/cm"/>
          <inkml:channelProperty channel="Y" name="resolution" value="1148.51038" units="1/cm"/>
          <inkml:channelProperty channel="T" name="resolution" value="1" units="1/dev"/>
        </inkml:channelProperties>
      </inkml:inkSource>
      <inkml:timestamp xml:id="ts0" timeString="2019-05-27T04:45:30.139"/>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3 124 0,'0'0'0,"0"0"0,0 0 16,0 0-16,0 0 0,0 0 16,0 0-16,0 0 0,0 0 15,0 0-15,0 0 0,0 0 16,0 0-16,0 0 0,0 0 16,0 0-16,0 0 0,0 0 15,0 0-15,0 0 0,0 0 16,0 0-16,0 0 0,0 0 15,0 0-15,0 0 0,0 0 16,1 0-16,0 0 0,0 0 16,-1 0-16,0 0 0,1 0 15,0 0-15,-1 0 0,1 0 16,0 0-16,0 0 0,-1-2 16,2 1-16,2 1 0,-4 0 15,3 0-15,-2 0 0,1 0 16,1 0-16,-1 0 0,2 0 15,-1 0-15,1 0 0,-1 0 16,1 0-16,0 0 0,0 0 16,0-4-16,1 4 0,0 0 15,2-1-15,-1 1 0,1 0 16,1-4-16,1 2 0,1-1 16,1 0-16,0 2 0,2 0 15,0 0-15,0 0 0,-2 0 16,3-3-16,-1 3 0,-2 0 15,3-5-15,-1 3 0,-2-2 16,1 1-16,0-2 0,-1 1 16,0 1-16,-1-1 0,0 2 15,-2 0-15,1 1 0,-1-1 16,0 0-16,0 1 0,-2 1 16,1-3-16,-1 3 0,0-1 15,-1 1-15,-1-1 0,1-1 16,1 2-16,-3 0 0,1 0 15,0-1-15,0 0 0,0 1 16,-1 0-16,1-1 0,-1 1 16,0-2-16,0 2 0,1 0 15,-1 0-15,0 0 0,-1 0 16,2-2-16,-3 2 0,2 0 16,-1 1-16,0 0 0,0 0 15,-1 0-15,2 1 0,-3-1 16,0 0-16,0 0 0</inkml:trace>
</inkml:ink>
</file>

<file path=word/ink/ink11.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645.01971" units="1/cm"/>
          <inkml:channelProperty channel="Y" name="resolution" value="1148.51038" units="1/cm"/>
          <inkml:channelProperty channel="T" name="resolution" value="1" units="1/dev"/>
        </inkml:channelProperties>
      </inkml:inkSource>
      <inkml:timestamp xml:id="ts0" timeString="2019-05-27T04:45:30.743"/>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0 0 0,'0'0'16,"0"0"-16,0 0 0,0 0 16,0 0-16,0 0 0,0 0 15,0 0-15,0 0 0,0 0 16,0 0-16,0 0 0,0 0 15,0 0-15,0 0 0,0 0 16,0 0-16,0 0 0,0 0 16,0 0-16,0 0 0,0 0 15,0 0-15,0 0 0,0 0 16,0 0-16,0 0 0,0 0 16,0 0-16,0 0 0,0 0 15,0 0-15</inkml:trace>
</inkml:ink>
</file>

<file path=word/ink/ink12.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645.01971" units="1/cm"/>
          <inkml:channelProperty channel="Y" name="resolution" value="1148.51038" units="1/cm"/>
          <inkml:channelProperty channel="T" name="resolution" value="1" units="1/dev"/>
        </inkml:channelProperties>
      </inkml:inkSource>
      <inkml:timestamp xml:id="ts0" timeString="2019-05-27T04:45:29.134"/>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0 772 0,'0'0'0,"0"0"16,0 0-16,0 0 0,0 0 15,0 0-15,0 0 0,0 0 16,0 0-16,0 0 0,0 0 16,0 0-16,0 0 0,0 0 15,0 0-15,0 0 0,0 0 16,0 0-16,0 0 0,0 0 15,0 0-15,0 0 0,0 0 16,0 0-16,0 0 0,0 0 16,0 0-16,0 0 0,0 0 15,0 0-15,0 0 0,0 0 16,0-1-16,0 1 0,0-1 16,0 1-16,0-2 0,0 2 15,0 0-15,0-2 0,0 0 16,0 2-16,0-2 0,0-1 15,0 0-15,1-3 0,-1-1 16,1 0-16,0 0 0,0-4 16,0 1-16,1-1 0,-1-1 15,1-3-15,-1-1 0,2-1 16,-1-5-16,1 0 0,0-2 16,0-3-16,1 1 0,-1 0 15,1-3-15,0 0 0,0 0 16,0 0-16,1-4 0,0 4 15,-1 0-15,0 2 0,0 2 16,-1 2-16,1 3 0,-1 1 16,0 1-16,0 2 0,0 2 15,-1 1-15,0 1 0,-1 3 16,1-1-16,-1 2 0,1 0 16,-1 1-16,0 1 0,0 2 15,0-3-15,0 3 0,0 0 16,0 0-16,0 1 0,-1 0 15,1-1-15,-1 2 0,1-1 16,-1 1-16,1 1 0,0 0 16,-1 0-16,0 0 0,1 0 15,-1 1-15,1-1 0,-1 1 16,0-1-16,1 0 0,0 0 16,-1 1-16,0 0 0,1-1 15,0 1-15,0 0 0,1 0 16,-2 0-16,1 1 0,0-1 15,1 1-15,-1 1 0,0-1 16,1 1-16,0 0 0,-1 0 16,1 0-16,0 1 0,0 1 15,0 0-15,0-1 0,1 4 16,-1 0-16,1 1 0,1 1 16,-1 1-16,1 1 0,0 4 15,0-1-15,0 0 0,0 2 16,0 0-16,0-1 0,1 2 15,-1 3-15,0 0 0,0-1 16,1 2-16,-2-1 0,1 1 16,0 1-16,-1-1 0,1-2 15,-2 0-15,1 0 0,0 0 16,0 0-16,0-1 0,-1-3 16,1 0-16,-1 0 0,0 0 15,0-3-15,0 1 0,0-2 16,0 0-16,-1-2 0,1 1 15,0-1-15,-1-1 0,0-1 16,0 0-16,0 1 0,0-2 16,0 0-16,0 0 0,0-1 15,-1 0-15,1 0 0,-1 0 16,1-2-16,0 1 0,-1 0 16,1-1-16,-1 1 0,0 0 15,1-1-15,-1 1 0,0-2 16,0 2-16,1-2 0,-1 1 15,0 0-15,1-1 0,-1 1 16,0-1-16,0-1 0,0 2 16,0-2-16,0 1 0,1 0 15,-1 0-15,0 0 0,0 0 16,1-2-16,-1 2 0,0 0 16,0-2-16,0 0 0,0 1 15,0-1-15,0 0 0,0 0 16,0 0-16</inkml:trace>
</inkml:ink>
</file>

<file path=word/ink/ink13.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645.01971" units="1/cm"/>
          <inkml:channelProperty channel="Y" name="resolution" value="1148.51038" units="1/cm"/>
          <inkml:channelProperty channel="T" name="resolution" value="1" units="1/dev"/>
        </inkml:channelProperties>
      </inkml:inkSource>
      <inkml:timestamp xml:id="ts0" timeString="2019-05-27T04:44:54.495"/>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573 337 0,'0'0'0,"0"0"15,0 0-15,0 0 0,0 0 16,0 0-16,0 0 0,0 0 15,0 0-15,0 0 0,0 0 16,0 0-16,0 0 0,0 0 16,0 0-16,0 0 0,0 0 15,-1 0-15,-1 0 0,2 0 16,-1 0-16,-2-1 0,2-1 16,-2 1-16,0 0 0,-2-1 15,0 2-15,-2-3 0,2 2 16,-1 1-16,-4-2 0,2 1 15,-1-1-15,0 1 0,-1 0 16,0 0-16,-1 0 0,1-1 16,-3 2-16,2 0 0,-2 0 15,2 0-15,-4 3 0,2-2 16,-2 1-16,-1 0 0,1 1 16,-2 1-16,0 2 0,2-3 15,-2 3-15,1-2 0,0 3 16,0 0-16,1 1 0,-2 2 15,4-3-15,-1 2 0,0 0 16,1 3-16,2-1 0,3-2 16,-2 3-16,0-1 0,2 0 15,-2 2-15,0 0 0,2-1 16,-1 4-16,1-3 0,1-2 16,1 2-16,1-2 0,-1 3 15,2-4-15,1 0 0,0 1 16,0-4-16,2 3 0,0-2 15,-1-1-15,2 1 0,0-4 16,2 3-16,-1 0 0,0 1 16,2 0-16,-1-1 0,2-2 15,0 0-15,-3 1 0,2 1 16,1-3-16,1 2 0,0-3 16,1 2-16,1-1 0,0 1 15,3 0-15,1 0 0,0-1 16,0-1-16,2 1 0,0-2 15,1 0-15,-2 0 0,1-2 16,2-2-16,-1 0 0,2 0 16,2-2-16,0-3 0,2 0 15,2 0-15,1-3 0,-2 0 0,0-2 16,0 1-16,-1 0 16,-1 0-16,0 0 0,0 0 15,0 0-15,-3 2 0,0-1 16,1 1-16,-2 2 0,-4-1 15,1 2-15,-1-1 0,-1-1 16,-2 4-16,-1 0 0,2-1 16,-2 2-16,0-2 0,-2 1 15,1 0-15,-2 1 0,0 0 16,0 1-16,1 0 0,-1 0 16,-1-1-16,-1 2 0,1 1 15,-1-2-15,-1 2 0,0 0 16,-1 0-16,2 0 0,-2 2 15,0-2-15,0 2 0,0 0 16,0 1-16,0 0 0,0 0 16,0 2-16,-2 1 0,2-1 15,-1-1-15,0 1 0,-1 2 16,2-3-16,-1 2 0,-1 0 16,1-1-16,1 0 0,-1-1 15,-1 1-15,1-1 0,1-1 16,-2 3-16,1-1 0,1-2 15,0 1-15,-1 0 0,1-1 16,0 1-16,0 0 0,0-1 16,0 0-16,0 0 0,0-2 15,0 2-15,0-1 0,0-1 16,0 2-16,0 0 0,0-3 16,0 4-16,1-2 0,0-1 15,1 2-15,-2-1 0,1-2 16,1 1-16,-1 1 0,0-1 15,2 1-15,0-2 0,1 0 16,2 0-16,0 0 0,1-2 16,1 1-16,3-2 0,0 1 15,2-2-15,4-5 0,1-1 16,-1 1-16,3-2 0,-1 0 16,1-1-16,1-2 0,0 2 15,-1-3-15,-1 3 0,1-1 16,3 0-16,-1-1 0,-1 1 15,-3 0-15,1 2 0,-3 0 16,0-1-16,-1 2 0,-1 3 16,-1-2-16,-2 1 0,0 1 15,-1 0-15,0 1 0,-2 0 16,-1 1-16,2-1 0,-3 2 16,1 1-16,-2-3 0,1 4 15,-2-2-15,-1 3 0,1-1 16,-3-1-16,1 2 0,1-2 15,-2 2-15,-1 0 0,0 0 16,0 1-16,0 0 0,0 0 16,0 0-16,0 0 0,0 0 15,0 0-15,0 1 0,0 1 16,-1 1-16,-1 1 0,1-1 16,-2 2-16,2 0 0,-2 1 15,-1 1-15,1 0 0,0 1 16,0-1-16,-2 1 0,2-1 15,0 1-15,0-2 0,-1 3 16,1-3-16,0 0 0,0 2 16,1-2-16,-3 0 0,4-1 15,-2-1-15,0 3 0,2-1 16,-2-1-16,3-1 0,-1 0 16,-2-1-16,3 1 0,-1 0 15,-2 0-15,3-1 0,-2 1 16,0 0-16,0 0 0,2-1 15,0 0-15,0 0 0,0 0 16,0-1-16,0-1 0,0 2 16,0-1-16,0 0 0,-1 2 15,1-3-15,0 2 0,0 0 16,0-2-16,0 2 0,0-1 16,0 0-16,0 0 0,0 0 15,0 0-15,0-1 0,0 2 16,0-2-16,1 1 0,-1 0 15,0-1-15,2 0 0,-2-1 16,1 2-16,0-1 0,-1 1 16,0-2-16,0 1 0,0-1 15,0 3-15,0-3 0,3 0 16,-1 0-16,0 0 0,0 0 16,2 0-16,2 0 0,1 0 0,0-3 15,1 3-15,1-1 16,-1 1-16,3-2 0,-1-1 15,-2 3-15,5-4 0,-3 2 16,3-3-16,-1 1 0,2-1 16,-1 0-16,2-2 0,-1 3 15,-1-3-15,2 1 0,-1 0 16,2-1-16,-2 0 0,0 1 16,0 0-16,-1 1 0,-2-1 15,1 1-15,0-1 0,-2 3 16,1-1-16,-3 0 0,3 0 15,-2 0-15,-1-1 0,2 3 16,-3-2-16,0 1 0,0-1 16,-1 1-16,-1-1 0,0 3 15,0-3-15,1 4 0,-2-3 16,0 0-16,-1 2 0,0-1 16,1 1-16,-1-1 0,-2 1 15,2 1-15,-2-2 0,2 2 16,-1-2-16,-1 1 0,1 1 15,-2-1-15,1-1 0,0 2 16,1 0-16,-2 0 0,0 0 16,0 0-16,0 0 0,0 0 15,0 0-15,0 2 0,0-1 16,0-1-16,-2 1 0,1 1 16,0-2-16,-1 2 0,-1 1 15,2 0-15,-1 1 0,0-1 16,0 0-16,-1 0 0,2 2 15,-2 0-15,2 0 0,-2-2 16,2 2-16,-2 0 0,1-1 16,0 3-16,0-3 0,2 2 15,-1-1-15,-1 1 0,1-1 16,1 1-16,0-1 0,0 2 16,1-1-16,1-1 0,-1-1 0,-1 2 15,3 0-15,-2 2 16,4-1-16,-3-1 0,1-1 15,1 1-15,1-2 0,-1 1 16,2-1-16,-1 0 0,4 0 16,2-2-16,0 1 0,0-3 15,3 2-15,0-2 0,0-2 16,2 2-16,1-4 0,5-3 16,1-2-16,0-2 0,1 1 15,0-3-15,3 1 0,-3-1 16,1-3-16,-4 2 0,1-2 15,4 1-15,-2-2 0,-2 0 16,-1-1-16,0 2 0,0 0 16,-3-1-16,1 3 0,-2-1 15,-1-1-15,0 0 0,-2 2 16,3-4-16,-5 4 0,1 1 16,0-1-16,-2 2 0,0-2 15,-1 3-15,0 2 0,0-1 16,-2 0-16,0 2 0,-1 0 15,-1 1-15,1-2 0,-1 2 16,-2 1-16,0-1 0,0 2 16,1 0-16,-1 0 0,-1 1 15,-1 0-15,0-1 0,1 1 16,-2 0-16,0 2 0,1-1 16,-1 1-16,-1 2 0,0 0 15,0 0-15,0 0 0,0 0 16,-1 1-16,-1 0 0,1 3 15,-3 1-15,1-1 0,-1 4 16,-2 6-16,-1-3 0,0 4 16,0 1-16,-1 2 0,-2 3 15,0-4-15,0 7 0,0-4 16,1 3-16,0-1 0,-2 0 16,1-1-16,0 0 0,0 2 15,-1-3-15,3-1 0,-3-1 16,1 0-16,1-2 0,1-1 15,1-1-15,1-1 0,-1 0 16,2-2-16,-1-1 0,0 1 16,2-2-16,0-2 0,0 2 15,2-2-15,0 0 0,0-2 16,1 0-16,1-1 0,0-1 16,0 1-16,1-2 0,1 0 15,-2-2-15,1 3 0,0-3 16,1 0-16,1 0 0,-1-3 15,3 3-15,0-3 0,-1-2 16,3 2-16,0-3 0,2 1 16,2-1-16,0 0 0,2-2 15,1 1-15,-1-1 0,1 0 16,0-2-16,0 2 0,0-3 16,0 4-16,1-2 0,1-1 15,-2 2-15,-2-1 0,1 2 16,0 0-16,-2 1 0,1-1 15,-2 1-15,0-1 0,0 3 16,1-2-16,-2 2 0,-2-2 16,0 4-16,0-2 0,0 1 15,-2 1-15,1 1 0,0-2 16,-1 1-16,-2 0 0,1 1 16,0 0-16,1 0 0,-3-1 15,1 1-15,0 0 0,0 1 16,-2 0-16,1 0 0,0 0 15,-2 0-15,2 1 0,-1 0 16,1 1-16,-2 0 0,1-1 16,0 2-16,1 1 0,1 1 15,-2 1-15,3 1 0,-1 1 16,0 0-16,1 1 0,-1 1 16,1 1-16,0 2 0,2-1 15,0 2-15,-1-2 0,2 1 16,-1 1-16,1-1 0,0 4 15,1 1-15,-1-1 0,0-1 16,0-2-16,2-2 0,-1 0 0,-2-5 16,2 1-16,1-2 15,-2-1-15,5 1 0,1 1 16,0-2-16,-2 0 0,1-2 16,1-2-16,-2 0 0,3-1 15,-1-2-15,4-2 0,0-3 16,0 1-16,1-1 0,1-6 15,1 2-15,0-2 0,-1 1 16,-2-1-16,0 1 0,0-2 0,0 3 16,-2 0-16,-1 0 15,-3 0-15,2 2 0,0 0 16,-2 0-16,-1 1 0,0 1 16,-2 1-16,2 0 0,-3 2 15,0-2-15,0 2 0,-1-1 16,1 0-16,-3 3 0,0-2 15,0 2-15,2-2 0,-2 2 16,0 0-16,-1-1 0,0 3 0,1-2 16,-3 0-16,2 2 15,-1-2-15,0 2 0,0 0 16,1 0-16,-2 0 0,2 0 16,-2 2-16,2-2 0,-3 2 15,3 0-15,-2-2 0,2 1 16,-1 2-16,0 0 0,3-3 0,-1 4 15,0-1-15,2 1 16,-1 0-16,2 1 0,-1 1 0,2 1 16,2 0-16,0 1 15,1-2-15,2 3 0,1 0 16,0 0-16,3-1 0,0 0 16,-3 1-16,4-1 0,-1-2 15,2-1-15,-2 0 0,3-2 16,-2-2-16,-1-1 0,4 0 15,3-3-15,-2 0 0,4 0 16,3-7-16,-2 3 0,1-7 0,0 2 16,-1-3-16,-6 2 15,0-1-15,-3 3 0,0-3 16,-5 3-16,-1 0 0,-3 1 16,-1-1-16,-1 2 0,-2 1 15,-3 1-15,0 1 0,-2 2 16,0 0-16,0 3 0,0-2 15,-2 1-15,1 0 0,0 2 16,-2 0-16,0 0 0,-3 3 16,1 1-16,-5 1 0,0 1 0,2 1 15,-2 3-15,0-1 16,0-1-16,2 3 0,-1 0 0,1 3 16,1-2-16,1 2 15,3-2-15,2-1 0,0-1 16,1-1-16,1-2 0,0 1 15,1-2-15,1 0 0,-1-1 16,3-3-16,-1 1 0,0-2 0,3-1 16,0 0-16,3 0 15,1-4-15,3-3 0,2-1 16,-2-2-16,1 0 0,-1-4 16,-1 1-16,1-1 0,1-4 15,-2 0-15,1 1 0,-1 0 16,-2-2-16,-1 4 0,-1-1 15,0 2-15,-2 1 0,1 1 16,-2 1-16,1 1 0,-3 1 16,-1 1-16,0 1 0,0 3 15,-3 1-15,0 2 0,0 1 0,0 0 16,0 0-16,0 0 16,0 4-16,-2 0 0,-1 5 15,2 1-15,-2 5 0,-1 4 16,-3 6-16,1 5 0,-2 7 15,-1 6-15,1 6 0,0 3 16,-4 3-16,0 7 0,-2 0 16,0 4-16,-5 0 0,3-2 15,-4 3-15,-4-3 0,0-3 16,-2-2-16,0-7 0,2-7 16,2-6-16,-1-4 0,0-1 15,2-6-15,2-7 0,2-4 16,2-3-16,-2-1 0,2-2 15,1-5-15,1-2 0,5-2 16,1-3-16,0-3 0,1 1 0,2-4 16,-3-7-16,1-5 15,2-1-15,3-6 0,2-4 0,3-10 16,5-8-16,3-15 16,5-3-16,4-10 0,7-8 15,0 0-15,9-10 0,1 2 16,2 1-16,1 8 0,1 4 15,-1 5-15,-2 3 0,1 7 16,-5 4-16,0 7 0,-3 9 0,-4 4 16,0 6-16,-3 4 15,1 6-15,-4 4 0,-2 3 16,-1 3-16,0 4 0,-2 4 16,-8 3-16,0 3 0,-1 3 0,-4 0 15,2 3-15,1 6 16,-3 1-16,2 8 0,-2 1 15,0 7-15,1 2 0,-3 1 16,1-1-16,0 2 0,-2-3 16,2 2-16,-1-5 0,0-1 15,1-2-15,0-2 0,1-4 0,0 1 16,1-4-16,0-5 16,1-1-16,-2-2 0,6-4 15,-2 2-15,1-3 0,1-1 16,-1-2-16,4 0 0,1-2 15,1-1-15,2-2 0,3-1 16,1-2-16,-1 3 0,1-2 16,3 1-16,-2-2 0,6 2 15,2 0-15,-2 2 0,0-1 16,0 4-16,1-2 0,2 1 0,0-3 16,1 3-16,-32 3 0,0 0 15,0 0-15</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645.01971" units="1/cm"/>
          <inkml:channelProperty channel="Y" name="resolution" value="1148.51038" units="1/cm"/>
          <inkml:channelProperty channel="T" name="resolution" value="1" units="1/dev"/>
        </inkml:channelProperties>
      </inkml:inkSource>
      <inkml:timestamp xml:id="ts0" timeString="2019-05-27T04:45:49.547"/>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31 13 0,'0'0'16,"0"0"-16,0 0 0,0 0 15,0 0-15,0 0 0,0 0 16,0 0-16,0 0 0,0 0 15,0 0-15,0 0 0,0 1 16,0-1-16,0 0 0,0 2 16,0-1-16,0 0 0,0 1 15,-1 1-15,0 0 0,1 2 16,0 1-16,-1 0 0,0 3 16,0 0-16,1 0 0,-1 2 15,0 0-15,0 0 0,-1 1 16,2 0-16,-2 0 0,1-2 15,0 3-15,0-1 0,0-2 16,0-2-16,0 1 0,0-2 16,1 1-16,0-1 0,-1 0 15,0-1-15,0 0 0,1-1 16,0 1-16,-1 0 0,0-1 16,1-1-16,-1 1 0,1-2 15,-1 0-15,1 2 0,-1-2 16,0 0-16,1 0 0,0 0 15,0-1-15,0 0 0,0 1 16,0-2-16,0 1 0,0-1 16,0-1-16,0 1 0,0 0 15,0-1-15,0 0 0,0 0 16,0 0-16,0 0 0,0 0 16,0-1-16,0 0 0,1 1 15,0-3-15,0 0 0,0-1 16,1 0-16,1-2 0,0 0 15,0-2-15,2-3 0,-1 1 16,1 0-16,1-2 0,0 2 16,1-2-16,0-3 0,1 1 15,-1 1-15,1 0 0,-1 0 16,0 2-16,0 1 0,-1-1 16,1 2-16,-1 1 0,-1 1 15,0 0-15,0 0 0,0 0 16,-1 3-16,0-2 0,1 3 15,-2-1-15,1 1 0,0 0 16,-1-1-16,3 1 0,-3 1 16,2-1-16,-1 1 0,0 0 15,0-1-15,1 2 0,-1-1 16,1 0-16,-1 0 0,1 0 16,-1 0-16,1 0 0,1 1 15,-2 0-15,1 0 0,-1 0 16,0-1-16,-1 2 0,0-1 15,0 1-15,0-1 0,-3 1 16,0 0-16,0 0 0</inkml:trace>
</inkml:ink>
</file>

<file path=word/ink/ink3.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645.01971" units="1/cm"/>
          <inkml:channelProperty channel="Y" name="resolution" value="1148.51038" units="1/cm"/>
          <inkml:channelProperty channel="T" name="resolution" value="1" units="1/dev"/>
        </inkml:channelProperties>
      </inkml:inkSource>
      <inkml:timestamp xml:id="ts0" timeString="2019-05-27T04:45:48.526"/>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3 166 0,'0'0'0,"0"0"15,0 0-15,0 0 0,0 0 16,0 0-16,0 0 0,0 0 16,0 0-16,0 0 0,0 0 15,0 0-15,0 0 0,0 0 16,0 0-16,0 0 0,0 0 16,0 0-16,1 0 0,-1 0 15,0 0-15,1 0 0,0 0 16,0 0-16,-1 0 0,2 0 15,-2 0-15,2 0 0,0-2 16,0 2-16,1 0 0,-1 0 16,0 0-16,1-1 0,1 1 15,0-1-15,1 0 0,1 1 16,0-2-16,2-1 0,1 2 16,1 0-16,-1 0 0,3-3 15,0 1-15,-2 1 0,1-1 16,2 0-16,-2 0 0,0 0 15,-1-1-15,2 1 0,-2-1 16,0 1-16,-2 0 0,1 0 16,0-1-16,-3 1 0,1-1 15,0 1-15,-2 0 0,0 0 16,-1 0-16,-1 0 0,0 0 16,0 1-16,0 0 0,-1 0 15,0-1-15,-1 1 0,1 0 16,-1 0-16,1 1 0,-1-2 15,1 1-15,-1 0 0,0-1 16,0 0-16,0 1 0,-1 0 16,0-1-16,0 2 0,0-1 15,-1 1-15,0-2 0,1 1 16,-1 0-16,1-1 0,-1 1 16,1 0-16,-2 1 0,2-1 15,-2 0-15,1 1 0,0-1 16,0 1-16,0-1 0,0 2 15,0-2-15,0 1 0,0 0 16,0 0-16,0-1 0,0 2 16,0-2-16,0 1 0,-1 1 15,0-1-15,1 1 0,-1-2 16,0 2-16,0 0 0,1-1 16,-1 1-16,0 0 0,1 0 15,-1 0-15,-1 1 0,1-1 16,0 0-16,0 2 0,-1-2 15,1 1-15,0 0 0,0 0 16,0 1-16,-1 0 0,1 0 16,0 0-16,0 1 0,0-1 15,1 1-15,-1-1 0,0 1 16,0 1-16,1-2 0,-1 1 16,1 0-16,0 0 0,0 0 15,0 1-15,0-1 0,0 0 16,1 0-16,-1 1 0,0-1 15,1 1-15,0-1 0,-1 1 16,1-2-16,0 2 0,0-1 16,0 1-16,0-1 0,1 2 15,-1-2-15,0 1 0,1 0 16,0-1-16,-1 1 0,1 1 16,0-1-16,0 1 0,0 0 15,0 0-15,0-1 0,1 2 16,-1-2-16,1 1 0,0 0 15,0 1-15,1-2 0,0 1 16,0-1-16,0 0 0,-1 1 16,1-1-16,0 1 0,0-1 15,0 3-15,1-2 0,0 2 16,0 0-16,0-1 0,0 0 16,0 1-16,-1-1 0,1 0 15,-1-1-15,0 1 0,1 0 16,-1-1-16,1 0 0,-1 1 15,0 0-15,0 0 0,-1-1 16,1-1-16,0 1 0,0-1 16,-1 0-16,0 1 0,1-2 15,0 0-15,-2-1 0,1 2 16,0-2-16,0 1 0,0 1 16,0-3-16,-1 1 0,1 0 15,0 1-15,0 0 0,1 1 16,0-1-16,-3-3 0,0 0 15,0 0-15</inkml:trace>
</inkml:ink>
</file>

<file path=word/ink/ink4.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645.01971" units="1/cm"/>
          <inkml:channelProperty channel="Y" name="resolution" value="1148.51038" units="1/cm"/>
          <inkml:channelProperty channel="T" name="resolution" value="1" units="1/dev"/>
        </inkml:channelProperties>
      </inkml:inkSource>
      <inkml:timestamp xml:id="ts0" timeString="2019-05-27T04:45:39.200"/>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0 0 0,'0'0'0,"0"0"16,0 0-16,0 0 0,0 0 16,0 0-16,0 0 0,0 0 15,0 0-15,0 0 0,0 0 16,0 0-16,0 0 0,0 0 15,0 0-15,0 0 0,0 0 16,0 0-16,0 0 0,0 0 16,0 0-16,0 0 0,0 0 15,0 1-15,0 0 0,0 0 16,0-1-16,0 0 0,0 2 16,0-1-16,0 1 0,0 0 15,0 1-15,0 2 0,0 0 16,1 3-16,1 0 0,-3 4 15,2-1-15,0 1 0,0 1 16,0 0-16,0 3 0,-1 1 16,2-1-16,-2 0 0,2-1 15,-1 0-15,0-1 0,0 0 16,1-1-16,-1 1 0,2-3 16,-1 1-16,-1 0 0,1-2 0,-1-1 15,2 0-15,-2-2 16,1 3-16,0-3 0,0 1 15,-1-2-15,2 1 0,-2-1 16,1-1-16,0 1 0,0 0 16,0-1-16,0 0 0,1-1 15,-1 1-15,0 0 0,0-3 16,0 2-16,1-1 0,0 1 16,0-2-16,0 2 0,2-1 15,-2 0-15,3 1 0,-2 0 16,2 0-16,1-1 0,-1 0 0,2 1 15,3-1-15,-1 0 16,-2 0-16,1-1 0,-1 1 16,0-2-16,0 1 0,-1-2 15,1 2-15,-1-2 0,-1 0 16,1 1-16,-1-1 0,0 0 16,-1 0-16,-1 0 0,2 0 0,-1-1 15,-1 1-15,1 0 16,-1-2-16,1 2 0,-3-1 0,2-1 15,-2 2-15,1-2 16,0 1-16,-1 0 0,1 0 16,-1-1-16,-1 2 0,1-2 15,-1 1-15,1 0 0,-1 1 16,0-1-16,0 0 0,0 0 16,0 0-16,-1 0 0,1 1 15,-1-1-15,0 0 0,1 0 16,-1 0-16,0 1 0,0 0 15,0-1-15,0 0 0,0 0 16,0 1-16,0 0 0,0 0 16,0-1-16,0 0 0,0 0 15,0 1-15,0-1 0,0 0 16,0 0-16,0 1 0,0-1 16,-1 1-16,1-1 0,-1-1 15,1 2-15,-1-1 0,0 0 16,-1 0-16,2-1 0,-2 1 0,1-2 15,-1 1-15,0 0 0,0 0 16,0 1-16,0-2 16,-1 2-16,-1-2 0,1 0 15,0 1-15,0 0 0,-1 0 16,0-1-16,0 0 0,0 2 16,1-2-16,-2 1 0,1 0 0,-1 0 15,-1 1-15,2 0 16,-1 0-16,0 0 0,-1-1 0,1 1 15,0 0-15,0-1 16,1 1-16,-1 1 0,1-2 16,-2 1-16,3-1 0,-2 1 15,2 0-15,-1 0 0,1 1 16,0 0-16,0-1 0,1 0 16,0 0-16,-1 0 0,3 1 15,-1-1-15,0 0 0,1 0 16,-1 1-16,1 0 0,-1-1 15,1 1-15,0-2 0,0 2 16,0-1-16,0 0 0,1 0 16,-1-1-16,1 0 0,0 0 15,0 0-15,2-1 0,-1 0 16,0 0-16,0-1 0,2 0 16,0-1-16,-1 1 0,1-1 15,2-1-15,-1 1 0,1-1 16,0-1-16,1 1 0,-1-1 15,1-1-15,-1 3 0,0-3 16,2-1-16,-2 1 0,0 1 16,0-2-16,0 2 0,-1 0 15,0 1-15,0-1 0,-1 0 16,1 0-16,-2 0 0,1 1 16,-1 0-16,0 0 0,-1 1 15,1 1-15,-2-1 0,1 0 16,-1 0-16,0 1 0,-1 1 15,0 0-15,0 0 0,0 0 16,0 0-16,-1 1 0,0-1 16,0 0-16,-1 0 0,1 0 15,-1 0-15,0 0 0,0 0 16,-1 0-16,0 1 0,-1-1 16,-1-1-16,0 0 0,-1 1 15,-2-1-15,-2 0 0,2 1 16,-1 0-16,-1-1 0,1 2 0,-1-1 15,0 0-15,0 1 16,1 0-16,0 0 0,0 1 16,0-1-16,2 1 0,0 0 0,-2-1 15,1 1-15,1 0 16,0-1-16,1 1 0,0 0 16,0 0-16,0 0 0,2-1 15,-2 2-15,1 0 0,1-1 16,0 1-16,1-1 0,-1 0 0,2 1 15,-1-1-15,0 0 16,1 1-16,1 0 0,-1 0 0,2-2 16,-2 2-16,2 0 15,0 0-15,0 0 0</inkml:trace>
</inkml:ink>
</file>

<file path=word/ink/ink5.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645.01971" units="1/cm"/>
          <inkml:channelProperty channel="Y" name="resolution" value="1148.51038" units="1/cm"/>
          <inkml:channelProperty channel="T" name="resolution" value="1" units="1/dev"/>
        </inkml:channelProperties>
      </inkml:inkSource>
      <inkml:timestamp xml:id="ts0" timeString="2019-05-27T04:45:37.237"/>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213 0 0,'0'0'0,"0"0"16,0 0-16,0 0 0,0 0 15,0 0-15,0 0 0,0 0 16,0 0-16,0 0 0,0 0 16,0 0-16,0 0 0,0 0 15,0 0-15,0 0 0,-1 0 16,1 0-16,0 1 0,-1 0 15,0-1-15,0 1 0,0 0 16,0-1-16,0 2 0,-2 0 16,0 0-16,0 1 0,-1 0 15,0 0-15,-1 1 0,-1 1 0,0 0 16,-1-1-16,0 2 16,0 0-16,0 0 0,-1 0 15,-1 0-15,1 2 0,0-1 16,0 0-16,0 1 0,0-1 15,0 1-15,1-2 0,-1 1 16,3-1-16,-1 0 0,0 0 16,0-1-16,1 1 0,1-1 15,0-1-15,0 0 0,1 1 16,0-1-16,0 0 0,0 0 16,1 0-16,-1-1 0,1 1 15,1-1-15,0 1 0,0-1 16,0 0-16,1-1 0,0 0 15,0 1-15,0-1 0,0 0 16,1 1-16,-1-1 0,1 0 16,-1 0-16,2 1 0,-2 0 15,2-1-15,-1 1 0,1 0 16,-1-1-16,2 2 0,-1 0 16,1-1-16,-1 1 0,1 1 15,0 0-15,0 1 0,1-1 16,-1 0-16,0 0 0,1 1 15,-1-1-15,1 0 0,1 2 16,-2-1-16,1 1 0,0 0 16,0 0-16,0 0 0,1 0 15,-1-1-15,-1 0 0,1 2 16,0 0-16,0-1 0,0 0 16,0 0-16,-1 0 0,0-1 15,0 2-15,1-1 0,-1 0 16,1 0-16,-1 0 0,-1 1 15,1-1-15,-1 0 0,1-1 16,-1 1-16,0-1 0,-1 1 16,1 0-16,-2-1 0,1 0 15,0 0-15,-1 1 0,0-3 0,0 2 16,0-2-16,0 2 16,-1 0-16,0 0 0,0 0 15,0-2-15,-1 3 0,0-2 16,0 0-16,0 0 0,0 0 15,-1 1-15,1-2 0,-1 1 16,1-1-16,-1 0 0,0 0 16,0 0-16,1 0 0,-1 0 15,-1-2-15,1 1 0,0 2 16,0-2-16,0 0 0,0-1 16,-1 2-16,1-1 0,-1 0 15,1 0-15,0 0 0,-1 0 16,1-1-16,-1 0 0,1 2 15,1-2-15,0 0 0,0 0 16,0 0-16,0-1 0,0 1 16,0 0-16,1-1 0,-1 1 15,2-1-15,-2 0 0,1 0 16,0 1-16,1-2 0,0 0 16,0 0-16,0 0 0,0 0 15</inkml:trace>
</inkml:ink>
</file>

<file path=word/ink/ink6.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645.01971" units="1/cm"/>
          <inkml:channelProperty channel="Y" name="resolution" value="1148.51038" units="1/cm"/>
          <inkml:channelProperty channel="T" name="resolution" value="1" units="1/dev"/>
        </inkml:channelProperties>
      </inkml:inkSource>
      <inkml:timestamp xml:id="ts0" timeString="2019-05-27T04:45:46.136"/>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217 0 0,'0'0'0,"0"0"0,0 0 16,0 0-16,0 0 0,0 0 15,0 0-15,0 0 0,0 0 16,0 0-16,0 0 0,0 0 16,0 0-16,0 0 0,0 0 15,0 0-15,0 0 0,0 0 16,0 0-16,0 0 0,0 0 15,-1 0-15,0 0 0,1 0 16,-1 1-16,1 0 0,0-1 16,-1 1-16,-1-1 0,2 1 15,-2 0-15,1 1 0,0 0 16,0-1-16,0 1 0,-2-1 16,2 2-16,-1-1 0,1 0 15,-1 1-15,0 0 0,-1 0 16,0 1-16,0 0 0,0 1 15,-1 0-15,1 1 0,-1 0 16,1 0-16,0 1 0,0 0 16,0 0-16,-1 0 0,1 0 15,-1-1-15,1 1 0,0 3 16,0-1-16,-1 1 0,1 0 16,-1 0-16,0 1 0,1 0 15,-1 2-15,1-1 16,-1-1-16,2 2 0,-1-1 0,0-1 15,0 1-15,1 0 0,0-1 16,0-2-16,0 0 0,0 0 16,0 0-16,1-2 0,-1 0 15,2 0-15,-1-2 0,0 1 16,1-1-16,0 0 0,0 1 16,0-3-16,0 2 0,0 0 15,0-2-15,0 1 0,2 0 16,-2 0-16,2 0 0,-1 0 15,0-1-15,0 0 0,0 1 16,0-1-16,1 2 0,0-2 16,-1 0-16,0 1 0,1-1 15,-1 1-15,1-1 0,0 0 16,-1-1-16,1 0 0,-1 1 16,1 0-16,0 0 0,-1 1 15,2 0-15,-2 1 0,1-1 16,0 1-16,0 0 0,0 1 15,0-1-15,-1 1 0,1-1 16,0 2-16,-1 0 0,2-1 16,-2 0-16,1 0 0,0 2 15,-1-3-15,0 2 0,1-2 16,-2 1-16,2-1 0,-1 0 16,0 0-16,0 1 0,-1-2 15,0 1-15,1-1 0,-1 0 16,0 1-16,0-2 0,0 2 15,-1-1-15,1 0 0,0 0 16,-1 0-16,0 1 0,0-1 16,-1 0-16,2 1 0,-2-1 15,1 0-15,-1 0 0,0 0 16,0-1-16,0 1 0,1-2 16,-1 1-16,1 0 0,-2-1 15,2 0-15,0 0 0,-1 1 16,0-1-16,0 0 0,1 0 15,-1-1-15,1 1 0,-1-1 16,-1 1-16,2 0 0,-1 0 16,0-1-16,0 1 0,0 0 15,0 0-15,-1 0 0,1-1 16,0 1-16,0-1 0,-1 0 16,1 1-16,0 0 0,1-1 15,-2 0-15,1 0 0,0 0 16,0 0-16,-1 0 0,1 2 15,0-2-15,0 0 0,-1 0 16,1 1-16,0-2 0,0 1 16,0 1-16,0-2 0,0 2 15,0-1-15,0 0 0,1 0 16,-1 1-16,1-2 0,-2 2 16,2-1-16,0 0 0,-1 1 15,0-2-15,0 1 0,1 1 16,-1-1-16,0-1 0,1 2 15,-1-1-15,1-1 0,-2 1 16,1 0-16,1 0 0,-1 0 16,1 0-16,-1-1 0,2 0 15,-2 1-15,1 0 0,0-1 16,0 1-16,0 0 0,0-1 16,-1 1-16,2-1 0,0 1 15,0-1-15,0 0 0,0 0 16,0 0-16</inkml:trace>
</inkml:ink>
</file>

<file path=word/ink/ink7.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645.01971" units="1/cm"/>
          <inkml:channelProperty channel="Y" name="resolution" value="1148.51038" units="1/cm"/>
          <inkml:channelProperty channel="T" name="resolution" value="1" units="1/dev"/>
        </inkml:channelProperties>
      </inkml:inkSource>
      <inkml:timestamp xml:id="ts0" timeString="2019-05-27T04:45:34.362"/>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121 543 0,'0'0'0,"0"0"15,0 0-15,0 0 0,0 0 16,0 0-16,0 0 0,0 0 16,0 0-16,0 0 0,0 0 15,0 0-15,0 0 0,0 0 16,0 0-16,0 0 0,0 0 16,0 0-16,0 0 0,0 0 15,-1 0-15,1 0 0,-1 0 16,1 0-16,-1-1 0,0 1 15,0-2-15,-1 2 0,2-1 16,-2 0-16,0 0 0,0-1 16,0 1-16,0 0 0,-1-2 15,-1 0-15,0-1 0,0-1 16,-2 0-16,2-1 0,-2-3 16,1 2-16,-1-3 0,0-2 15,0 1-15,0-1 0,0-4 16,0 1-16,2 1 0,-1-1 15,0-2-15,3 0 0,0 1 16,0 0-16,1 0 0,0 0 16,1 2-16,0-1 0,0 1 15,2-1-15,-1-1 0,1 1 16,1-1-16,-1 1 0,2 1 16,1-2-16,-1 3 0,1-1 15,0 2-15,0 1 0,0 0 16,0 1-16,-1 2 0,0 1 15,1 0-15,-1 1 0,1 2 16,-1-1-16,1 1 0,1 0 16,0 0-16,1 0 0,-1 1 15,2 0-15,-2 1 0,1-1 16,0 3-16,-1-1 0,0-1 16,0 2-16,-1 0 0,1 2 15,0-2-15,-1 1 0,1 1 16,0 0-16,0 2 0,-1-1 15,1 1-15,-2-1 0,0 2 16,0 0-16,0-1 0,0 0 16,-1 2-16,2 1 0,-2-2 15,0 2-15,0-2 0,-1 0 16,0 1-16,0 0 0,0 0 16,0 1-16,-1-3 0,-1 1 15,1 0-15,0 1 0,0 0 16,-1-2-16,0 0 0,0 2 15,0 1-15,0-2 0,0 0 16,0 1-16,0 0 0,0 0 16,-2 1-16,0 0 0,0-1 15,1 2-15,-1-3 0,1 2 16,-1-1-16,0 0 0,0 1 16,-1 0-16,1 0 0,0-1 15,-1 0-15,1 0 0,0 0 16,0 0-16,0 0 0,-1-1 15,1 0-15,0-1 0,0 2 16,0-2-16,1 2 0,-1-1 16,1-1-16,-1 0 0,0 1 15,0-1-15,0 0 0,0 0 16,1 0-16,0 0 0,-1-1 16,1 1-16,0 0 0,-1-1 15,1 1-15,0-1 0,0 0 16,0 0-16,0 0 0,-1 0 15,2 0-15,-2-2 0,1 2 16,0 0-16,0-1 0,0 0 16,0 1-16,0-1 0,0 1 15,0-2-15,0 0 0,0 1 16,-1-1-16,2 1 0,-2 0 16,1-1-16,0 0 0,0 1 15,0-2-15,0 1 0,-1 1 16,2-1-16,-2 0 0,1 0 15,1 0-15,-2 0 0,2 1 16,-2-1-16,1-1 0,0 2 16,0-1-16,0 0 0,0 0 15,0 0-15,0 1 0,-1-1 16,1-1-16,0 3 0,0-2 16,0 0-16,0 1 0,0 0 15,0-2-15,-1 2 0,2 0 16,-2 1-16,1-2 0,-1 1 15,1 1-15,-2-1 0,2 0 16,-1 1-16,1 0 0,0 0 16,-1-2-16,1 2 0,-1 0 15,1 0-15,0 0 0,0-1 16,0 1-16,0 0 0,-1-1 16,2 0-16,-2 1 0,1-1 15,0 1-15,0-1 0,0 0 16,0 0-16,0-1 0,0 1 15,0-1-15,0 1 0,0 0 16,-1 0-16,2-1 0,-2 0 16,1 1-16,1-2 0,-1 2 15,0-1-15,1 0 0,-1 0 16,1 0-16,-1 0 0,1 0 16,-1 0-16,0 0 0,0 0 15,1 0-15,-1-1 0,1 1 16,-1-1-16,1 2 0,-1-2 15,0 1-15,1-1 0,0 0 16,-1 1-16,0 0 0,1-1 16,-1 1-16,1-1 0,0 1 15,0-1-15,0 1 0,0-1 16,0 0-16,0 0 0,0 0 16,0 0-16,0 0 0,0 0 15</inkml:trace>
</inkml:ink>
</file>

<file path=word/ink/ink8.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645.01971" units="1/cm"/>
          <inkml:channelProperty channel="Y" name="resolution" value="1148.51038" units="1/cm"/>
          <inkml:channelProperty channel="T" name="resolution" value="1" units="1/dev"/>
        </inkml:channelProperties>
      </inkml:inkSource>
      <inkml:timestamp xml:id="ts0" timeString="2019-05-27T04:45:32.519"/>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21 1 0,'0'0'16,"0"0"-16,0 0 0,0 0 16,0 0-16,0 0 0,0 0 15,0 0-15,0 0 0,0 0 16,0 0-16,0 0 0,0 0 15,0 0-15,0 0 0,0 0 16,0 0-16,0 0 0,0 0 16,0 0-16,0 0 0,0 0 15,0 0-15,0 0 0,0 0 16,0 0-16,0 1 0,0-1 16,0 1-16,0 0 0,0 0 15,-1-1-15,1 2 0,0-1 16,0 2-16,-1 0 0,0 1 15,0-1-15,1 4 0,0 1 16,-1 0-16,0 2 0,1 1 16,-1 0-16,-1 3 0,1-1 15,0 1-15,-1 0 0,2 1 16,-2 0-16,1-1 0,1-1 16,-1 0-16,0 1 0,0-3 15,1 3-15,0 0 0,0-3 16,0 1-16,0-2 0,-1 1 15,1-1-15,0 0 0,0-1 16,0-1-16,0 1 0,1-2 16,-1 2-16,0-2 0,0 1 15,1-1-15,0-2 0,0 1 16,-1-1-16,0 0 0,1 0 16,0 1-16,0-2 0,-1 0 15,2 1-15,-1-1 0,1 0 16,0 1-16,0-1 0,1-1 15,-1 0-15,0 0 0,0-1 16,0 1-16,1 0 0,0 1 16,0-2-16,0 0 0,1 2 15,1-2-15,-1 0 0,0 1 16,0 0-16,1 0 0,0-1 16,0 2-16,0-2 0,1 1 15,-1 0-15,0 0 0,0 0 16,3-1-16,-3 1 0,1-1 15,0 1-15,0 0 0,-1-2 16,2 2-16,-1-2 0,0 2 16,1 1-16,0-3 0,-1 1 15,0 1-15,-1-2 0,-1 0 16,1 1-16,-1-1 0,0 1 16,0 0-16,-1-1 0,0 0 15,1 0-15,-1 0 0,0 1 16,1-1-16,0 1 0,-2-2 15,0 1-15,1 0 0,0 0 16,0 1-16,-1-2 0,0 1 16,1-1-16,-2 1 0,1 0 15,1 0-15,-1 0 0,-1-1 16,2 0-16,-1 1 0,0 0 16,0-1-16,1 1 0,-1-1 15,0 2-15,0-2 0,0 1 16,-1-1-16,1 1 0,0 0 15,-1-1-15,1 1 0,-1 0 16,2-1-16,-1 1 0,-1 0 16,1-1-16,-1 1 0,2-1 15,-3 0-15,2 1 0,-1 0 16,0-1-16,1 1 0,-1-1 16,1 1-16,-1 0 0,0-1 15,0 1-15,0-1 0,1 0 16,-1 1-16,0-1 0,1 1 15,-1 0-15,0-1 0,1 0 16,-2 0-16,2 0 0,-1 0 16,0 0-16,0 0 0,0 0 15,0 1-15,1-1 0,-2 0 16,2 0-16,-1 0 0,0 1 16,0-1-16,0 0 0,0 1 15,1-1-15,-2 0 0,2 1 16,-1-1-16,0 0 0,0 0 15,0 0-15,0 0 0,0 0 16,0 0-16,1 0 0,-1 0 16,1 0-16,-2 1 0,2-1 15,-1 0-15,0 0 0,0 0 16,0 0-16,0 0 0,1 0 16,-2 0-16,1 0 0,1 0 15,-2 0-15,2 1 0,-1-1 16,0 0-16,0 0 0,0 0 15,0 0-15,1 0 0,-2 0 16,2 0-16,-1 0 0,-1 0 16,1 0-16,0 0 0,-1 0 15,1 0-15,-1 0 0,1 0 16,-1 0-16,1 0 0,-1 0 16,1 0-16,-1 0 0,1 0 15,0 1-15,-1-1 0,0 0 16,0 0-16,0 0 0,0 0 15</inkml:trace>
</inkml:ink>
</file>

<file path=word/ink/ink9.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37.64706" units="1/cm"/>
          <inkml:channelProperty channel="Y" name="resolution" value="37.63066" units="1/cm"/>
          <inkml:channelProperty channel="T" name="resolution" value="1" units="1/dev"/>
        </inkml:channelProperties>
      </inkml:inkSource>
      <inkml:timestamp xml:id="ts0" timeString="2019-05-27T04:48:03.768"/>
    </inkml:context>
    <inkml:brush xml:id="br0">
      <inkml:brushProperty name="width" value="0.06667" units="cm"/>
      <inkml:brushProperty name="height" value="0.06667" units="cm"/>
      <inkml:brushProperty name="color" value="#FFFFFF"/>
      <inkml:brushProperty name="fitToCurve" value="1"/>
    </inkml:brush>
  </inkml:definitions>
  <inkml:trace contextRef="#ctx0" brushRef="#br0">0 0 0</inkml:trace>
</inkml:ink>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xecutive">
  <a:themeElements>
    <a:clrScheme name="Custom 2">
      <a:dk1>
        <a:sysClr val="windowText" lastClr="000000"/>
      </a:dk1>
      <a:lt1>
        <a:sysClr val="window" lastClr="FFFFFF"/>
      </a:lt1>
      <a:dk2>
        <a:srgbClr val="000000"/>
      </a:dk2>
      <a:lt2>
        <a:srgbClr val="E4E9EF"/>
      </a:lt2>
      <a:accent1>
        <a:srgbClr val="23CF5F"/>
      </a:accent1>
      <a:accent2>
        <a:srgbClr val="23CF5F"/>
      </a:accent2>
      <a:accent3>
        <a:srgbClr val="272063"/>
      </a:accent3>
      <a:accent4>
        <a:srgbClr val="FFFFFF"/>
      </a:accent4>
      <a:accent5>
        <a:srgbClr val="214461"/>
      </a:accent5>
      <a:accent6>
        <a:srgbClr val="758085"/>
      </a:accent6>
      <a:hlink>
        <a:srgbClr val="FFFFFF"/>
      </a:hlink>
      <a:folHlink>
        <a:srgbClr val="23CF5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46F92-E9EB-4CFA-B697-836C1661F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210</TotalTime>
  <Pages>6</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Lossberg</dc:creator>
  <cp:lastModifiedBy>Alexander Lossberg</cp:lastModifiedBy>
  <cp:revision>6</cp:revision>
  <cp:lastPrinted>2009-08-05T20:41:00Z</cp:lastPrinted>
  <dcterms:created xsi:type="dcterms:W3CDTF">2019-05-27T04:23:00Z</dcterms:created>
  <dcterms:modified xsi:type="dcterms:W3CDTF">2019-05-29T03:27:00Z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